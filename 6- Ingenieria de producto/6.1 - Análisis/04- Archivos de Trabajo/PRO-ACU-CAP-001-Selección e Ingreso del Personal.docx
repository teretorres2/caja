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DFAC" w14:textId="77777777" w:rsidR="00233B58" w:rsidRDefault="006C0999">
      <w:pPr>
        <w:spacing w:after="0"/>
        <w:jc w:val="left"/>
        <w:rPr>
          <w:rFonts w:ascii="Tahoma" w:hAnsi="Tahoma" w:cs="Tahoma"/>
          <w:i/>
          <w:iCs/>
        </w:rPr>
      </w:pPr>
      <w:r w:rsidRPr="00233B58">
        <w:rPr>
          <w:rFonts w:ascii="Tahoma" w:hAnsi="Tahoma" w:cs="Tahoma"/>
          <w:i/>
          <w:i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D90B3" wp14:editId="1D750051">
                <wp:simplePos x="0" y="0"/>
                <wp:positionH relativeFrom="page">
                  <wp:posOffset>3317875</wp:posOffset>
                </wp:positionH>
                <wp:positionV relativeFrom="bottomMargin">
                  <wp:posOffset>248978</wp:posOffset>
                </wp:positionV>
                <wp:extent cx="1537970" cy="431165"/>
                <wp:effectExtent l="0" t="0" r="508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7E363" w14:textId="77777777" w:rsidR="00233B58" w:rsidRPr="00F82F16" w:rsidRDefault="00000000" w:rsidP="006C0999">
                            <w:pPr>
                              <w:pStyle w:val="DatosTabla"/>
                              <w:jc w:val="center"/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Author"/>
                                <w:tag w:val=""/>
                                <w:id w:val="5737088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33B58"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s-AR"/>
                                  </w:rPr>
                                  <w:t>UTN-FRC</w:t>
                                </w:r>
                              </w:sdtContent>
                            </w:sdt>
                          </w:p>
                          <w:p w14:paraId="6F4B004A" w14:textId="77777777" w:rsidR="00233B58" w:rsidRDefault="00233B58" w:rsidP="006C0999">
                            <w:pPr>
                              <w:pStyle w:val="DatosTabla"/>
                              <w:jc w:val="center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90B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61.25pt;margin-top:19.6pt;width:121.1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" filled="f" stroked="f" strokeweight=".5pt">
                <v:textbox inset="0,0,0,0">
                  <w:txbxContent>
                    <w:p w14:paraId="2227E363" w14:textId="77777777" w:rsidR="00233B58" w:rsidRPr="00F82F16" w:rsidRDefault="00000000" w:rsidP="006C0999">
                      <w:pPr>
                        <w:pStyle w:val="DatosTabla"/>
                        <w:jc w:val="center"/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40"/>
                            <w:szCs w:val="40"/>
                          </w:rPr>
                          <w:alias w:val="Author"/>
                          <w:tag w:val=""/>
                          <w:id w:val="5737088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33B58">
                            <w:rPr>
                              <w:color w:val="4F81BD" w:themeColor="accent1"/>
                              <w:sz w:val="40"/>
                              <w:szCs w:val="40"/>
                              <w:lang w:val="es-AR"/>
                            </w:rPr>
                            <w:t>UTN-FRC</w:t>
                          </w:r>
                        </w:sdtContent>
                      </w:sdt>
                    </w:p>
                    <w:p w14:paraId="6F4B004A" w14:textId="77777777" w:rsidR="00233B58" w:rsidRDefault="00233B58" w:rsidP="006C0999">
                      <w:pPr>
                        <w:pStyle w:val="DatosTabla"/>
                        <w:jc w:val="center"/>
                        <w:rPr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9DC5F" wp14:editId="25A80427">
                <wp:simplePos x="0" y="0"/>
                <wp:positionH relativeFrom="column">
                  <wp:posOffset>2585720</wp:posOffset>
                </wp:positionH>
                <wp:positionV relativeFrom="paragraph">
                  <wp:posOffset>687012</wp:posOffset>
                </wp:positionV>
                <wp:extent cx="4087091" cy="1087582"/>
                <wp:effectExtent l="0" t="0" r="889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091" cy="1087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7ED1" w14:textId="77777777" w:rsidR="006C0999" w:rsidRDefault="00000000" w:rsidP="006C0999">
                            <w:pPr>
                              <w:rPr>
                                <w:rFonts w:ascii="Arial Rounded" w:eastAsia="Arial Rounded" w:hAnsi="Arial Rounded" w:cs="Arial Rounded"/>
                                <w:b/>
                                <w:color w:val="4F81BD"/>
                                <w:sz w:val="48"/>
                              </w:rPr>
                            </w:pPr>
                            <w:sdt>
                              <w:sdtPr>
                                <w:rPr>
                                  <w:rFonts w:ascii="Arial Rounded" w:eastAsia="Arial Rounded" w:hAnsi="Arial Rounded" w:cs="Arial Rounded"/>
                                  <w:b/>
                                  <w:color w:val="4F81BD"/>
                                  <w:sz w:val="48"/>
                                </w:rPr>
                                <w:alias w:val="Title"/>
                                <w:tag w:val=""/>
                                <w:id w:val="11548778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C0999">
                                  <w:rPr>
                                    <w:rFonts w:ascii="Arial Rounded" w:eastAsia="Arial Rounded" w:hAnsi="Arial Rounded" w:cs="Arial Rounded"/>
                                    <w:b/>
                                    <w:color w:val="4F81BD"/>
                                    <w:sz w:val="48"/>
                                  </w:rPr>
                                  <w:t>Proyecto ACUMAR</w:t>
                                </w:r>
                              </w:sdtContent>
                            </w:sdt>
                          </w:p>
                          <w:p w14:paraId="3D86E567" w14:textId="49DE2AF9" w:rsidR="006C0999" w:rsidRPr="006C0999" w:rsidRDefault="001A1AFA" w:rsidP="001A1AFA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1A1AFA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PRO-ACU-</w:t>
                            </w:r>
                            <w:r w:rsidR="00002553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CAP</w:t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-</w:t>
                            </w:r>
                            <w:r w:rsidRPr="001A1AFA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001-Selección e Ingreso del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DC5F" id="Cuadro de texto 2" o:spid="_x0000_s1027" type="#_x0000_t202" style="position:absolute;margin-left:203.6pt;margin-top:54.1pt;width:321.8pt;height:8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" stroked="f">
                <v:textbox>
                  <w:txbxContent>
                    <w:p w14:paraId="43CD7ED1" w14:textId="77777777" w:rsidR="006C0999" w:rsidRDefault="00000000" w:rsidP="006C0999">
                      <w:pPr>
                        <w:rPr>
                          <w:rFonts w:ascii="Arial Rounded" w:eastAsia="Arial Rounded" w:hAnsi="Arial Rounded" w:cs="Arial Rounded"/>
                          <w:b/>
                          <w:color w:val="4F81BD"/>
                          <w:sz w:val="48"/>
                        </w:rPr>
                      </w:pPr>
                      <w:sdt>
                        <w:sdtPr>
                          <w:rPr>
                            <w:rFonts w:ascii="Arial Rounded" w:eastAsia="Arial Rounded" w:hAnsi="Arial Rounded" w:cs="Arial Rounded"/>
                            <w:b/>
                            <w:color w:val="4F81BD"/>
                            <w:sz w:val="48"/>
                          </w:rPr>
                          <w:alias w:val="Title"/>
                          <w:tag w:val=""/>
                          <w:id w:val="11548778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C0999">
                            <w:rPr>
                              <w:rFonts w:ascii="Arial Rounded" w:eastAsia="Arial Rounded" w:hAnsi="Arial Rounded" w:cs="Arial Rounded"/>
                              <w:b/>
                              <w:color w:val="4F81BD"/>
                              <w:sz w:val="48"/>
                            </w:rPr>
                            <w:t>Proyecto ACUMAR</w:t>
                          </w:r>
                        </w:sdtContent>
                      </w:sdt>
                    </w:p>
                    <w:p w14:paraId="3D86E567" w14:textId="49DE2AF9" w:rsidR="006C0999" w:rsidRPr="006C0999" w:rsidRDefault="001A1AFA" w:rsidP="001A1AFA">
                      <w:pPr>
                        <w:jc w:val="lef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1A1AFA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PRO-ACU-</w:t>
                      </w:r>
                      <w:r w:rsidR="00002553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CAP</w:t>
                      </w:r>
                      <w: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-</w:t>
                      </w:r>
                      <w:r w:rsidRPr="001A1AFA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001-Selección e Ingreso del Personal</w:t>
                      </w:r>
                    </w:p>
                  </w:txbxContent>
                </v:textbox>
              </v:shape>
            </w:pict>
          </mc:Fallback>
        </mc:AlternateContent>
      </w:r>
      <w:r w:rsidR="00233B58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B40544" wp14:editId="4A3AC4EA">
                <wp:simplePos x="0" y="0"/>
                <wp:positionH relativeFrom="page">
                  <wp:posOffset>463550</wp:posOffset>
                </wp:positionH>
                <wp:positionV relativeFrom="page">
                  <wp:posOffset>403860</wp:posOffset>
                </wp:positionV>
                <wp:extent cx="2194560" cy="9125712"/>
                <wp:effectExtent l="0" t="0" r="6985" b="7620"/>
                <wp:wrapNone/>
                <wp:docPr id="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6" name="Rectangle 7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FD3CE" w14:textId="77777777" w:rsidR="00233B58" w:rsidRDefault="00233B58" w:rsidP="00233B5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9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9" name="Group 10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4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5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5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9B40544" id="Group 6" o:spid="_x0000_s1028" style="position:absolute;margin-left:36.5pt;margin-top:31.8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EYWiQAAG4EAQAOAAAAZHJzL2Uyb0RvYy54bWzsXW1vIzeS/n7A/QfBHw+4jPpFLcnYySLI&#10;Gw7I7gYbH/azIstjY2VJJ2niyf76e6qKbBWbRbZ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">
                <v:rect id="Rectangle 7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" adj="18883" fillcolor="#4f81bd [3204]" stroked="f" strokeweight="2pt">
                  <v:textbox inset=",0,14.4pt,0">
                    <w:txbxContent>
                      <w:p w14:paraId="671FD3CE" w14:textId="77777777" w:rsidR="00233B58" w:rsidRDefault="00233B58" w:rsidP="00233B58">
                        <w:pPr>
                          <w:pStyle w:val="Sinespaciad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9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10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yE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8hS+P0Sf4Bc/QAAAP//AwBQSwECLQAUAAYACAAAACEA2+H2y+4AAACFAQAAEwAAAAAAAAAA&#10;AAAAAAAAAAAAW0NvbnRlbnRfVHlwZXNdLnhtbFBLAQItABQABgAIAAAAIQBa9CxbvwAAABUBAAAL&#10;AAAAAAAAAAAAAAAAAB8BAABfcmVscy8ucmVsc1BLAQItABQABgAIAAAAIQBdBcyE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gU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wcVIF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Yt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Doj7YtwgAAANsAAAAPAAAA&#10;AAAAAAAAAAAAAAcCAABkcnMvZG93bnJldi54bWxQSwUGAAAAAAMAAwC3AAAA9gIAAAAA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fRwwAAANsAAAAPAAAAZHJzL2Rvd25yZXYueG1sRI9BSwMx&#10;FITvQv9DeAVvNlvR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VfL30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zTbxAAAANsAAAAPAAAAZHJzL2Rvd25yZXYueG1sRE9Na8JA&#10;EL0L/odlhF6kbhqk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HfrNNvEAAAA2wAAAA8A&#10;AAAAAAAAAAAAAAAABwIAAGRycy9kb3ducmV2LnhtbFBLBQYAAAAAAwADALcAAAD4Ag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X6OwQAAANsAAAAPAAAAZHJzL2Rvd25yZXYueG1sRE/Pa8Iw&#10;FL4P/B/CE7zNVE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LQxfo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jjxQAAANsAAAAPAAAAZHJzL2Rvd25yZXYueG1sRI9Pa8JA&#10;FMTvQr/D8gq9mY1Ci6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BldJjj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4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ImDxwAAANsAAAAPAAAAZHJzL2Rvd25yZXYueG1sRI9PS8NA&#10;FMTvgt9heUJvdqNF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Dy8iYPHAAAA2wAA&#10;AA8AAAAAAAAAAAAAAAAABwIAAGRycy9kb3ducmV2LnhtbFBLBQYAAAAAAwADALcAAAD7AgAAAAA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8K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XzGby+hB8gV38AAAD//wMAUEsBAi0AFAAGAAgAAAAhANvh9svuAAAAhQEAABMAAAAAAAAAAAAA&#10;AAAAAAAAAFtDb250ZW50X1R5cGVzXS54bWxQSwECLQAUAAYACAAAACEAWvQsW78AAAAVAQAACwAA&#10;AAAAAAAAAAAAAAAfAQAAX3JlbHMvLnJlbHNQSwECLQAUAAYACAAAACEAlUlvCsMAAADbAAAADwAA&#10;AAAAAAAAAAAAAAAHAgAAZHJzL2Rvd25yZXYueG1sUEsFBgAAAAADAAMAtwAAAPcC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02W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ryKfx+ST9ALn8AAAD//wMAUEsBAi0AFAAGAAgAAAAhANvh9svuAAAAhQEAABMAAAAAAAAAAAAA&#10;AAAAAAAAAFtDb250ZW50X1R5cGVzXS54bWxQSwECLQAUAAYACAAAACEAWvQsW78AAAAVAQAACwAA&#10;AAAAAAAAAAAAAAAfAQAAX3JlbHMvLnJlbHNQSwECLQAUAAYACAAAACEAh2NNlsMAAADbAAAADwAA&#10;AAAAAAAAAAAAAAAHAgAAZHJzL2Rvd25yZXYueG1sUEsFBgAAAAADAAMAtwAAAPcCAAAAAA=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sdt>
        <w:sdtPr>
          <w:rPr>
            <w:rFonts w:ascii="Tahoma" w:hAnsi="Tahoma" w:cs="Tahoma"/>
            <w:i/>
            <w:iCs/>
          </w:rPr>
          <w:id w:val="2070378582"/>
          <w:docPartObj>
            <w:docPartGallery w:val="Cover Pages"/>
            <w:docPartUnique/>
          </w:docPartObj>
        </w:sdtPr>
        <w:sdtContent>
          <w:r w:rsidR="00233B58">
            <w:rPr>
              <w:rFonts w:ascii="Tahoma" w:hAnsi="Tahoma" w:cs="Tahoma"/>
              <w:i/>
              <w:iCs/>
            </w:rPr>
            <w:br w:type="page"/>
          </w:r>
          <w:r w:rsidR="00233B58" w:rsidRPr="00233B58">
            <w:rPr>
              <w:rFonts w:ascii="Tahoma" w:hAnsi="Tahoma" w:cs="Tahoma"/>
              <w:i/>
              <w:iCs/>
              <w:noProof/>
              <w:lang w:val="es-AR" w:eastAsia="es-A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hidden="0" allowOverlap="1" wp14:anchorId="4BA11C39" wp14:editId="7EC4A107">
                    <wp:simplePos x="0" y="0"/>
                    <wp:positionH relativeFrom="page">
                      <wp:posOffset>1781175</wp:posOffset>
                    </wp:positionH>
                    <wp:positionV relativeFrom="paragraph">
                      <wp:posOffset>3808730</wp:posOffset>
                    </wp:positionV>
                    <wp:extent cx="4511040" cy="1068070"/>
                    <wp:effectExtent l="0" t="0" r="3810" b="0"/>
                    <wp:wrapSquare wrapText="bothSides" distT="45720" distB="45720" distL="114300" distR="114300"/>
                    <wp:docPr id="311" name="Rectángulo 3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11040" cy="1068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9ABBD4" w14:textId="77777777" w:rsidR="00233B58" w:rsidRPr="0037115E" w:rsidRDefault="00233B58" w:rsidP="00233B58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37115E">
                                  <w:rPr>
                                    <w:rFonts w:eastAsia="Calibri"/>
                                    <w:b/>
                                    <w:color w:val="1F497D"/>
                                    <w:sz w:val="40"/>
                                    <w:szCs w:val="40"/>
                                  </w:rPr>
                                  <w:t>Universidad Tecnológica Nacional</w:t>
                                </w:r>
                              </w:p>
                              <w:p w14:paraId="5A2497E5" w14:textId="77777777" w:rsidR="00233B58" w:rsidRPr="0037115E" w:rsidRDefault="00233B58" w:rsidP="00233B58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37115E">
                                  <w:rPr>
                                    <w:rFonts w:eastAsia="Calibri"/>
                                    <w:b/>
                                    <w:color w:val="1F497D"/>
                                    <w:sz w:val="40"/>
                                    <w:szCs w:val="40"/>
                                  </w:rPr>
                                  <w:t>Facultad Regional Córdoba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A11C39" id="Rectángulo 311" o:spid="_x0000_s1057" style="position:absolute;margin-left:140.25pt;margin-top:299.9pt;width:355.2pt;height:84.1pt;z-index:251663360;visibility:visible;mso-wrap-style:square;mso-height-percent:0;mso-wrap-distance-left:9pt;mso-wrap-distance-top:3.6pt;mso-wrap-distance-right:9pt;mso-wrap-distance-bottom:3.6pt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" stroked="f">
                    <v:textbox inset="2.53958mm,1.2694mm,2.53958mm,1.2694mm">
                      <w:txbxContent>
                        <w:p w14:paraId="5B9ABBD4" w14:textId="77777777" w:rsidR="00233B58" w:rsidRPr="0037115E" w:rsidRDefault="00233B58" w:rsidP="00233B58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40"/>
                              <w:szCs w:val="40"/>
                            </w:rPr>
                          </w:pPr>
                          <w:r w:rsidRPr="0037115E">
                            <w:rPr>
                              <w:rFonts w:eastAsia="Calibri"/>
                              <w:b/>
                              <w:color w:val="1F497D"/>
                              <w:sz w:val="40"/>
                              <w:szCs w:val="40"/>
                            </w:rPr>
                            <w:t>Universidad Tecnológica Nacional</w:t>
                          </w:r>
                        </w:p>
                        <w:p w14:paraId="5A2497E5" w14:textId="77777777" w:rsidR="00233B58" w:rsidRPr="0037115E" w:rsidRDefault="00233B58" w:rsidP="00233B58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40"/>
                              <w:szCs w:val="40"/>
                            </w:rPr>
                          </w:pPr>
                          <w:r w:rsidRPr="0037115E">
                            <w:rPr>
                              <w:rFonts w:eastAsia="Calibri"/>
                              <w:b/>
                              <w:color w:val="1F497D"/>
                              <w:sz w:val="40"/>
                              <w:szCs w:val="40"/>
                            </w:rPr>
                            <w:t>Facultad Regional Córdoba</w:t>
                          </w:r>
                        </w:p>
                      </w:txbxContent>
                    </v:textbox>
                    <w10:wrap type="square" anchorx="page"/>
                  </v:rect>
                </w:pict>
              </mc:Fallback>
            </mc:AlternateContent>
          </w:r>
          <w:r w:rsidR="00233B58" w:rsidRPr="00233B58">
            <w:rPr>
              <w:rFonts w:ascii="Tahoma" w:hAnsi="Tahoma" w:cs="Tahoma"/>
              <w:i/>
              <w:iCs/>
              <w:noProof/>
              <w:lang w:val="es-AR" w:eastAsia="es-A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hidden="0" allowOverlap="1" wp14:anchorId="58628014" wp14:editId="55D866E4">
                    <wp:simplePos x="0" y="0"/>
                    <wp:positionH relativeFrom="page">
                      <wp:posOffset>1664970</wp:posOffset>
                    </wp:positionH>
                    <wp:positionV relativeFrom="paragraph">
                      <wp:posOffset>6423660</wp:posOffset>
                    </wp:positionV>
                    <wp:extent cx="4747804" cy="1257300"/>
                    <wp:effectExtent l="0" t="0" r="0" b="0"/>
                    <wp:wrapNone/>
                    <wp:docPr id="308" name="Rectángulo 3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47804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830A2B" w14:textId="77777777" w:rsidR="00233B58" w:rsidRDefault="00233B58" w:rsidP="00233B58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Arial Rounded" w:eastAsia="Arial Rounded" w:hAnsi="Arial Rounded" w:cs="Arial Rounded"/>
                                    <w:b/>
                                    <w:color w:val="4F81BD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Rounded" w:eastAsia="Arial Rounded" w:hAnsi="Arial Rounded" w:cs="Arial Rounded"/>
                                    <w:b/>
                                    <w:color w:val="4F81BD"/>
                                    <w:sz w:val="44"/>
                                    <w:szCs w:val="44"/>
                                  </w:rPr>
                                  <w:t>Autoridad de Cuenca del río Matanza Riachuelo</w:t>
                                </w:r>
                              </w:p>
                              <w:p w14:paraId="112A140D" w14:textId="77777777" w:rsidR="00233B58" w:rsidRPr="00F82F16" w:rsidRDefault="00233B58" w:rsidP="00233B58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Arial Rounded" w:eastAsia="Arial Rounded" w:hAnsi="Arial Rounded" w:cs="Arial Rounded"/>
                                    <w:b/>
                                    <w:color w:val="4F81BD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Rounded" w:eastAsia="Arial Rounded" w:hAnsi="Arial Rounded" w:cs="Arial Rounded"/>
                                    <w:b/>
                                    <w:color w:val="4F81BD"/>
                                    <w:sz w:val="44"/>
                                    <w:szCs w:val="44"/>
                                  </w:rPr>
                                  <w:t>(ACUMAR)</w:t>
                                </w:r>
                              </w:p>
                              <w:p w14:paraId="164FF717" w14:textId="77777777" w:rsidR="00233B58" w:rsidRDefault="00233B58" w:rsidP="00233B58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Arial Rounded" w:eastAsia="Arial Rounded" w:hAnsi="Arial Rounded" w:cs="Arial Rounded"/>
                                    <w:b/>
                                    <w:color w:val="4F81BD"/>
                                    <w:sz w:val="48"/>
                                  </w:rPr>
                                </w:pPr>
                              </w:p>
                              <w:p w14:paraId="14C6E1F5" w14:textId="77777777" w:rsidR="00233B58" w:rsidRDefault="00233B58" w:rsidP="00233B58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  <w:p w14:paraId="2CD73B1D" w14:textId="77777777" w:rsidR="00233B58" w:rsidRDefault="00233B58" w:rsidP="00233B58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628014" id="Rectángulo 308" o:spid="_x0000_s1058" style="position:absolute;margin-left:131.1pt;margin-top:505.8pt;width:373.85pt;height:9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" filled="f" stroked="f">
                    <v:textbox inset="2.53958mm,1.2694mm,2.53958mm,1.2694mm">
                      <w:txbxContent>
                        <w:p w14:paraId="6F830A2B" w14:textId="77777777" w:rsidR="00233B58" w:rsidRDefault="00233B58" w:rsidP="00233B58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Arial Rounded" w:eastAsia="Arial Rounded" w:hAnsi="Arial Rounded" w:cs="Arial Rounded"/>
                              <w:b/>
                              <w:color w:val="4F81BD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4F81BD"/>
                              <w:sz w:val="44"/>
                              <w:szCs w:val="44"/>
                            </w:rPr>
                            <w:t>Autoridad de Cuenca del río Matanza Riachuelo</w:t>
                          </w:r>
                        </w:p>
                        <w:p w14:paraId="112A140D" w14:textId="77777777" w:rsidR="00233B58" w:rsidRPr="00F82F16" w:rsidRDefault="00233B58" w:rsidP="00233B58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Arial Rounded" w:eastAsia="Arial Rounded" w:hAnsi="Arial Rounded" w:cs="Arial Rounded"/>
                              <w:b/>
                              <w:color w:val="4F81BD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4F81BD"/>
                              <w:sz w:val="44"/>
                              <w:szCs w:val="44"/>
                            </w:rPr>
                            <w:t>(ACUMAR)</w:t>
                          </w:r>
                        </w:p>
                        <w:p w14:paraId="164FF717" w14:textId="77777777" w:rsidR="00233B58" w:rsidRDefault="00233B58" w:rsidP="00233B58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Arial Rounded" w:eastAsia="Arial Rounded" w:hAnsi="Arial Rounded" w:cs="Arial Rounded"/>
                              <w:b/>
                              <w:color w:val="4F81BD"/>
                              <w:sz w:val="48"/>
                            </w:rPr>
                          </w:pPr>
                        </w:p>
                        <w:p w14:paraId="14C6E1F5" w14:textId="77777777" w:rsidR="00233B58" w:rsidRDefault="00233B58" w:rsidP="00233B58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14:paraId="2CD73B1D" w14:textId="77777777" w:rsidR="00233B58" w:rsidRDefault="00233B58" w:rsidP="00233B58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233B58" w:rsidRPr="00233B58">
            <w:rPr>
              <w:rFonts w:ascii="Tahoma" w:hAnsi="Tahoma" w:cs="Tahoma"/>
              <w:i/>
              <w:iCs/>
              <w:noProof/>
              <w:lang w:val="es-AR" w:eastAsia="es-AR"/>
            </w:rPr>
            <w:drawing>
              <wp:anchor distT="0" distB="0" distL="114300" distR="114300" simplePos="0" relativeHeight="251665408" behindDoc="0" locked="0" layoutInCell="1" allowOverlap="1" wp14:anchorId="69F01AAF" wp14:editId="3B3C8DF5">
                <wp:simplePos x="0" y="0"/>
                <wp:positionH relativeFrom="page">
                  <wp:posOffset>3645535</wp:posOffset>
                </wp:positionH>
                <wp:positionV relativeFrom="paragraph">
                  <wp:posOffset>2602865</wp:posOffset>
                </wp:positionV>
                <wp:extent cx="786130" cy="942340"/>
                <wp:effectExtent l="0" t="0" r="0" b="0"/>
                <wp:wrapNone/>
                <wp:docPr id="314" name="image1.png" descr="Araña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raña31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942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33B58" w:rsidRPr="00233B58">
            <w:rPr>
              <w:rFonts w:ascii="Tahoma" w:hAnsi="Tahoma" w:cs="Tahoma"/>
              <w:i/>
              <w:iCs/>
              <w:noProof/>
              <w:lang w:val="es-AR" w:eastAsia="es-AR"/>
            </w:rPr>
            <w:drawing>
              <wp:anchor distT="0" distB="0" distL="114300" distR="114300" simplePos="0" relativeHeight="251666432" behindDoc="0" locked="0" layoutInCell="1" allowOverlap="1" wp14:anchorId="1D1EB670" wp14:editId="3E49B6A3">
                <wp:simplePos x="0" y="0"/>
                <wp:positionH relativeFrom="page">
                  <wp:posOffset>3305175</wp:posOffset>
                </wp:positionH>
                <wp:positionV relativeFrom="paragraph">
                  <wp:posOffset>4806950</wp:posOffset>
                </wp:positionV>
                <wp:extent cx="1464310" cy="1324610"/>
                <wp:effectExtent l="0" t="0" r="2540" b="8890"/>
                <wp:wrapNone/>
                <wp:docPr id="321" name="Picture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1324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</w:p>
    <w:p w14:paraId="0ABB761C" w14:textId="77777777" w:rsidR="00233B58" w:rsidRDefault="00233B58"/>
    <w:tbl>
      <w:tblPr>
        <w:tblStyle w:val="Listaclara-nfasis11"/>
        <w:tblW w:w="10065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659"/>
        <w:gridCol w:w="1326"/>
        <w:gridCol w:w="1984"/>
        <w:gridCol w:w="3544"/>
        <w:gridCol w:w="2552"/>
      </w:tblGrid>
      <w:tr w:rsidR="007E54AF" w:rsidRPr="009205B2" w14:paraId="1E7231D1" w14:textId="77777777" w:rsidTr="00502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gridSpan w:val="4"/>
          </w:tcPr>
          <w:p w14:paraId="54AEB6DF" w14:textId="77777777" w:rsidR="007E54AF" w:rsidRPr="008D62BF" w:rsidRDefault="007E54AF" w:rsidP="004220FA">
            <w:pPr>
              <w:pStyle w:val="CdigoDocumento"/>
              <w:spacing w:before="0" w:after="0"/>
              <w:rPr>
                <w:rFonts w:cs="Arial"/>
                <w:caps w:val="0"/>
                <w:sz w:val="28"/>
                <w:szCs w:val="28"/>
                <w:lang w:eastAsia="en-US"/>
              </w:rPr>
            </w:pPr>
            <w:r w:rsidRPr="008D62BF">
              <w:rPr>
                <w:rFonts w:cs="Arial"/>
                <w:caps w:val="0"/>
                <w:sz w:val="28"/>
                <w:szCs w:val="28"/>
                <w:lang w:eastAsia="en-US"/>
              </w:rPr>
              <w:t xml:space="preserve">Registro de REVISIONES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4DAA6F07" w14:textId="77777777" w:rsidR="007E54AF" w:rsidRPr="008D62BF" w:rsidRDefault="007E54AF" w:rsidP="004220FA">
            <w:pPr>
              <w:pStyle w:val="CdigoDocumento"/>
              <w:spacing w:before="0" w:after="0"/>
              <w:rPr>
                <w:rFonts w:cs="Arial"/>
                <w:caps w:val="0"/>
                <w:sz w:val="28"/>
                <w:szCs w:val="28"/>
                <w:lang w:eastAsia="en-US"/>
              </w:rPr>
            </w:pPr>
          </w:p>
        </w:tc>
      </w:tr>
      <w:tr w:rsidR="007E54AF" w14:paraId="4C547337" w14:textId="77777777" w:rsidTr="00502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1DEDE356" w14:textId="77777777" w:rsidR="007E54AF" w:rsidRDefault="007E54AF">
            <w:pPr>
              <w:spacing w:after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>
              <w:rPr>
                <w:rFonts w:cs="Arial"/>
                <w:lang w:eastAsia="en-US"/>
              </w:rPr>
              <w:t>Revisión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dxa"/>
          </w:tcPr>
          <w:p w14:paraId="4A372DDD" w14:textId="77777777" w:rsidR="007E54AF" w:rsidRDefault="007E54AF">
            <w:pPr>
              <w:spacing w:after="0"/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Fecha</w:t>
            </w:r>
          </w:p>
        </w:tc>
        <w:tc>
          <w:tcPr>
            <w:tcW w:w="1984" w:type="dxa"/>
          </w:tcPr>
          <w:p w14:paraId="41E74609" w14:textId="77777777" w:rsidR="007E54AF" w:rsidRDefault="007E54A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Revisado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60769D6F" w14:textId="77777777" w:rsidR="007E54AF" w:rsidRPr="00D534BC" w:rsidRDefault="007E54AF">
            <w:pPr>
              <w:spacing w:after="0"/>
              <w:jc w:val="center"/>
              <w:rPr>
                <w:rFonts w:cs="Arial"/>
                <w:b/>
                <w:bCs/>
                <w:lang w:eastAsia="en-US"/>
              </w:rPr>
            </w:pPr>
            <w:r w:rsidRPr="00D534BC">
              <w:rPr>
                <w:rFonts w:cs="Arial"/>
                <w:b/>
                <w:bCs/>
                <w:lang w:eastAsia="en-US"/>
              </w:rPr>
              <w:t>Observación</w:t>
            </w:r>
          </w:p>
        </w:tc>
        <w:tc>
          <w:tcPr>
            <w:tcW w:w="2552" w:type="dxa"/>
          </w:tcPr>
          <w:p w14:paraId="4182A72E" w14:textId="77777777" w:rsidR="007E54AF" w:rsidRPr="00D534BC" w:rsidRDefault="007E54A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Relevado con</w:t>
            </w:r>
          </w:p>
        </w:tc>
      </w:tr>
      <w:tr w:rsidR="007E54AF" w14:paraId="2C8E2E81" w14:textId="77777777" w:rsidTr="00502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5ED4E736" w14:textId="45AF2695" w:rsidR="007E54AF" w:rsidRPr="008F1752" w:rsidRDefault="007E54AF">
            <w:pPr>
              <w:spacing w:after="0"/>
              <w:jc w:val="center"/>
              <w:rPr>
                <w:rFonts w:cs="Arial"/>
                <w:b w:val="0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dxa"/>
          </w:tcPr>
          <w:p w14:paraId="28B6E17A" w14:textId="4679B204" w:rsidR="007E54AF" w:rsidRPr="009205B2" w:rsidRDefault="007E54AF" w:rsidP="00502455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1984" w:type="dxa"/>
          </w:tcPr>
          <w:p w14:paraId="0AF4DD84" w14:textId="7A5914A3" w:rsidR="007E54AF" w:rsidRPr="009205B2" w:rsidRDefault="007E54A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6EE2BC69" w14:textId="3A0F5C6A" w:rsidR="007E54AF" w:rsidRPr="009205B2" w:rsidRDefault="007E54AF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2552" w:type="dxa"/>
          </w:tcPr>
          <w:p w14:paraId="3FB8B896" w14:textId="1D17EDED" w:rsidR="007E54AF" w:rsidRDefault="007E54A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</w:tr>
      <w:tr w:rsidR="007E54AF" w14:paraId="42AFA953" w14:textId="77777777" w:rsidTr="00502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659AE6CC" w14:textId="77777777" w:rsidR="007E54AF" w:rsidRPr="009A1C13" w:rsidRDefault="007E54AF">
            <w:pPr>
              <w:spacing w:after="0"/>
              <w:jc w:val="center"/>
              <w:rPr>
                <w:rFonts w:cs="Arial"/>
                <w:b w:val="0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dxa"/>
          </w:tcPr>
          <w:p w14:paraId="02951B72" w14:textId="77777777" w:rsidR="007E54AF" w:rsidRPr="009205B2" w:rsidRDefault="007E54AF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1984" w:type="dxa"/>
          </w:tcPr>
          <w:p w14:paraId="2D4A9724" w14:textId="77777777" w:rsidR="007E54AF" w:rsidRPr="009205B2" w:rsidRDefault="007E54A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219518CC" w14:textId="77777777" w:rsidR="007E54AF" w:rsidRPr="009205B2" w:rsidRDefault="007E54AF" w:rsidP="009A1C13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2552" w:type="dxa"/>
          </w:tcPr>
          <w:p w14:paraId="6FE516FC" w14:textId="77777777" w:rsidR="007E54AF" w:rsidRDefault="007E54AF" w:rsidP="009A1C1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</w:tr>
      <w:tr w:rsidR="007E54AF" w14:paraId="312284A0" w14:textId="77777777" w:rsidTr="00502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67FF9EA8" w14:textId="77777777" w:rsidR="007E54AF" w:rsidRPr="004311E4" w:rsidRDefault="007E54AF">
            <w:pPr>
              <w:spacing w:after="0"/>
              <w:jc w:val="center"/>
              <w:rPr>
                <w:rFonts w:cs="Arial"/>
                <w:b w:val="0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dxa"/>
          </w:tcPr>
          <w:p w14:paraId="54767423" w14:textId="77777777" w:rsidR="007E54AF" w:rsidRPr="009205B2" w:rsidRDefault="007E54AF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1984" w:type="dxa"/>
          </w:tcPr>
          <w:p w14:paraId="5F524C23" w14:textId="77777777" w:rsidR="007E54AF" w:rsidRPr="009205B2" w:rsidRDefault="007E54A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733FCA5B" w14:textId="77777777" w:rsidR="007E54AF" w:rsidRPr="009205B2" w:rsidRDefault="007E54AF" w:rsidP="004311E4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2552" w:type="dxa"/>
          </w:tcPr>
          <w:p w14:paraId="7142F79F" w14:textId="77777777" w:rsidR="007E54AF" w:rsidRDefault="007E54AF" w:rsidP="004311E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</w:tr>
      <w:tr w:rsidR="007E54AF" w14:paraId="042BC5DA" w14:textId="77777777" w:rsidTr="00502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1446BD54" w14:textId="77777777" w:rsidR="007E54AF" w:rsidRPr="00CC2BB9" w:rsidRDefault="007E54AF">
            <w:pPr>
              <w:spacing w:after="0"/>
              <w:jc w:val="center"/>
              <w:rPr>
                <w:rFonts w:cs="Arial"/>
                <w:b w:val="0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dxa"/>
          </w:tcPr>
          <w:p w14:paraId="78D9F2C3" w14:textId="77777777" w:rsidR="007E54AF" w:rsidRPr="00CC2BB9" w:rsidRDefault="007E54AF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1984" w:type="dxa"/>
          </w:tcPr>
          <w:p w14:paraId="5C432C55" w14:textId="77777777" w:rsidR="007E54AF" w:rsidRPr="00CC2BB9" w:rsidRDefault="007E54A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14:paraId="18089EB6" w14:textId="77777777" w:rsidR="007E54AF" w:rsidRPr="00D647D1" w:rsidRDefault="007E54AF" w:rsidP="00D647D1">
            <w:pPr>
              <w:spacing w:after="0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2552" w:type="dxa"/>
          </w:tcPr>
          <w:p w14:paraId="1DBD59D3" w14:textId="77777777" w:rsidR="00D647D1" w:rsidRPr="00D647D1" w:rsidRDefault="00D647D1" w:rsidP="004311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</w:p>
        </w:tc>
      </w:tr>
    </w:tbl>
    <w:p w14:paraId="1E51F9A4" w14:textId="77777777" w:rsidR="00B9204B" w:rsidRDefault="00B9204B">
      <w:pPr>
        <w:spacing w:after="0"/>
        <w:rPr>
          <w:rFonts w:ascii="Times New Roman" w:hAnsi="Times New Roman"/>
          <w:b/>
          <w:sz w:val="24"/>
        </w:rPr>
      </w:pPr>
    </w:p>
    <w:tbl>
      <w:tblPr>
        <w:tblStyle w:val="Listaclara-nfasis11"/>
        <w:tblW w:w="10173" w:type="dxa"/>
        <w:tblLayout w:type="fixed"/>
        <w:tblLook w:val="00A0" w:firstRow="1" w:lastRow="0" w:firstColumn="1" w:lastColumn="0" w:noHBand="0" w:noVBand="0"/>
      </w:tblPr>
      <w:tblGrid>
        <w:gridCol w:w="1668"/>
        <w:gridCol w:w="3260"/>
        <w:gridCol w:w="1701"/>
        <w:gridCol w:w="2410"/>
        <w:gridCol w:w="1134"/>
      </w:tblGrid>
      <w:tr w:rsidR="009205B2" w14:paraId="1A04BA62" w14:textId="77777777" w:rsidTr="00721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5"/>
          </w:tcPr>
          <w:p w14:paraId="49E2B9F5" w14:textId="77777777" w:rsidR="009205B2" w:rsidRPr="008D62BF" w:rsidRDefault="004220FA" w:rsidP="009205B2">
            <w:pPr>
              <w:pStyle w:val="CdigoDocumento"/>
              <w:spacing w:before="0" w:after="0"/>
              <w:rPr>
                <w:rFonts w:cs="Arial"/>
                <w:caps w:val="0"/>
                <w:sz w:val="28"/>
                <w:szCs w:val="28"/>
                <w:lang w:eastAsia="en-US"/>
              </w:rPr>
            </w:pPr>
            <w:r w:rsidRPr="008D62BF">
              <w:rPr>
                <w:rFonts w:cs="Arial"/>
                <w:caps w:val="0"/>
                <w:sz w:val="28"/>
                <w:szCs w:val="28"/>
                <w:lang w:eastAsia="en-US"/>
              </w:rPr>
              <w:t xml:space="preserve">Registro de </w:t>
            </w:r>
            <w:r w:rsidR="009205B2" w:rsidRPr="008D62BF">
              <w:rPr>
                <w:rFonts w:cs="Arial"/>
                <w:caps w:val="0"/>
                <w:sz w:val="28"/>
                <w:szCs w:val="28"/>
                <w:lang w:eastAsia="en-US"/>
              </w:rPr>
              <w:t xml:space="preserve">APROBACIÓN </w:t>
            </w:r>
          </w:p>
        </w:tc>
      </w:tr>
      <w:tr w:rsidR="009205B2" w:rsidRPr="00D534BC" w14:paraId="70DB02B4" w14:textId="77777777" w:rsidTr="00721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6EF4ED" w14:textId="77777777" w:rsidR="009205B2" w:rsidRDefault="008B29EA" w:rsidP="00605CEC">
            <w:pPr>
              <w:spacing w:after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>
              <w:rPr>
                <w:rFonts w:cs="Arial"/>
                <w:lang w:eastAsia="en-US"/>
              </w:rPr>
              <w:t>Gerencia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B71232" w14:textId="77777777" w:rsidR="009205B2" w:rsidRDefault="009205B2" w:rsidP="00605CEC">
            <w:pPr>
              <w:spacing w:after="0"/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Apellido y Nombre</w:t>
            </w:r>
          </w:p>
        </w:tc>
        <w:tc>
          <w:tcPr>
            <w:tcW w:w="1701" w:type="dxa"/>
          </w:tcPr>
          <w:p w14:paraId="4B41E9CC" w14:textId="77777777" w:rsidR="009205B2" w:rsidRDefault="009205B2" w:rsidP="00605CE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AB30496" w14:textId="77777777" w:rsidR="009205B2" w:rsidRPr="00D534BC" w:rsidRDefault="009205B2" w:rsidP="00605CEC">
            <w:pPr>
              <w:spacing w:after="0"/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Firma</w:t>
            </w:r>
          </w:p>
        </w:tc>
        <w:tc>
          <w:tcPr>
            <w:tcW w:w="1134" w:type="dxa"/>
          </w:tcPr>
          <w:p w14:paraId="00C3C14B" w14:textId="77777777" w:rsidR="009205B2" w:rsidRPr="00D534BC" w:rsidRDefault="009205B2" w:rsidP="00605CE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Fecha</w:t>
            </w:r>
          </w:p>
        </w:tc>
      </w:tr>
      <w:tr w:rsidR="009205B2" w:rsidRPr="00D534BC" w14:paraId="0FF2BECE" w14:textId="77777777" w:rsidTr="00721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03B6E5" w14:textId="77777777" w:rsidR="009205B2" w:rsidRDefault="009205B2" w:rsidP="00605CEC">
            <w:pPr>
              <w:spacing w:after="0"/>
              <w:jc w:val="center"/>
              <w:rPr>
                <w:rFonts w:cs="Arial"/>
                <w:b w:val="0"/>
                <w:bCs w:val="0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8C25D1" w14:textId="77777777" w:rsidR="009205B2" w:rsidRPr="008F1752" w:rsidRDefault="009205B2" w:rsidP="00605CEC">
            <w:pPr>
              <w:spacing w:after="0"/>
              <w:jc w:val="center"/>
              <w:rPr>
                <w:rFonts w:cs="Arial"/>
                <w:bCs/>
                <w:lang w:eastAsia="en-US"/>
              </w:rPr>
            </w:pPr>
          </w:p>
        </w:tc>
        <w:tc>
          <w:tcPr>
            <w:tcW w:w="1701" w:type="dxa"/>
          </w:tcPr>
          <w:p w14:paraId="4593865C" w14:textId="77777777" w:rsidR="009205B2" w:rsidRPr="008F1752" w:rsidRDefault="009205B2" w:rsidP="00605CE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796638B" w14:textId="77777777" w:rsidR="009205B2" w:rsidRPr="00D534BC" w:rsidRDefault="009205B2" w:rsidP="00605CEC">
            <w:pPr>
              <w:spacing w:after="0"/>
              <w:jc w:val="center"/>
              <w:rPr>
                <w:rFonts w:cs="Arial"/>
                <w:b/>
                <w:bCs/>
                <w:lang w:eastAsia="en-US"/>
              </w:rPr>
            </w:pPr>
          </w:p>
        </w:tc>
        <w:tc>
          <w:tcPr>
            <w:tcW w:w="1134" w:type="dxa"/>
          </w:tcPr>
          <w:p w14:paraId="6F75A974" w14:textId="77777777" w:rsidR="009205B2" w:rsidRPr="00D534BC" w:rsidRDefault="009205B2" w:rsidP="00605CE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eastAsia="en-US"/>
              </w:rPr>
            </w:pPr>
          </w:p>
        </w:tc>
      </w:tr>
      <w:tr w:rsidR="009205B2" w:rsidRPr="00D534BC" w14:paraId="14A71B08" w14:textId="77777777" w:rsidTr="00721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8E9B75" w14:textId="77777777" w:rsidR="009205B2" w:rsidRDefault="009205B2" w:rsidP="00605CEC">
            <w:pPr>
              <w:spacing w:after="0"/>
              <w:jc w:val="center"/>
              <w:rPr>
                <w:rFonts w:cs="Arial"/>
                <w:b w:val="0"/>
                <w:bCs w:val="0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EEC14D" w14:textId="77777777" w:rsidR="009205B2" w:rsidRPr="008F1752" w:rsidRDefault="009205B2" w:rsidP="00605CEC">
            <w:pPr>
              <w:spacing w:after="0"/>
              <w:jc w:val="center"/>
              <w:rPr>
                <w:rFonts w:cs="Arial"/>
                <w:bCs/>
                <w:lang w:eastAsia="en-US"/>
              </w:rPr>
            </w:pPr>
          </w:p>
        </w:tc>
        <w:tc>
          <w:tcPr>
            <w:tcW w:w="1701" w:type="dxa"/>
          </w:tcPr>
          <w:p w14:paraId="357A9318" w14:textId="77777777" w:rsidR="009205B2" w:rsidRPr="008F1752" w:rsidRDefault="009205B2" w:rsidP="00605CE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A69DDC1" w14:textId="77777777" w:rsidR="009205B2" w:rsidRPr="00D534BC" w:rsidRDefault="009205B2" w:rsidP="00605CEC">
            <w:pPr>
              <w:spacing w:after="0"/>
              <w:jc w:val="center"/>
              <w:rPr>
                <w:rFonts w:cs="Arial"/>
                <w:b/>
                <w:bCs/>
                <w:lang w:eastAsia="en-US"/>
              </w:rPr>
            </w:pPr>
          </w:p>
        </w:tc>
        <w:tc>
          <w:tcPr>
            <w:tcW w:w="1134" w:type="dxa"/>
          </w:tcPr>
          <w:p w14:paraId="0A6D0D62" w14:textId="77777777" w:rsidR="009205B2" w:rsidRPr="00D534BC" w:rsidRDefault="009205B2" w:rsidP="00605CE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lang w:eastAsia="en-US"/>
              </w:rPr>
            </w:pPr>
          </w:p>
        </w:tc>
      </w:tr>
    </w:tbl>
    <w:p w14:paraId="69C4BEBF" w14:textId="77777777" w:rsidR="00B9204B" w:rsidRPr="00666C77" w:rsidRDefault="00B9204B">
      <w:pPr>
        <w:spacing w:after="0"/>
        <w:rPr>
          <w:rFonts w:cs="Arial"/>
          <w:color w:val="17365D" w:themeColor="text2" w:themeShade="BF"/>
          <w:sz w:val="24"/>
          <w:szCs w:val="24"/>
        </w:rPr>
      </w:pPr>
    </w:p>
    <w:p w14:paraId="3BD6921C" w14:textId="77777777" w:rsidR="00666C77" w:rsidRPr="00666C77" w:rsidRDefault="00666C77">
      <w:pPr>
        <w:spacing w:after="0"/>
        <w:rPr>
          <w:rFonts w:cs="Arial"/>
          <w:color w:val="17365D" w:themeColor="text2" w:themeShade="BF"/>
          <w:sz w:val="24"/>
          <w:szCs w:val="24"/>
        </w:rPr>
      </w:pPr>
    </w:p>
    <w:p w14:paraId="31B00527" w14:textId="77777777" w:rsidR="00666C77" w:rsidRPr="00666C77" w:rsidRDefault="00666C77">
      <w:pPr>
        <w:spacing w:after="0"/>
        <w:rPr>
          <w:rFonts w:cs="Arial"/>
          <w:color w:val="17365D" w:themeColor="text2" w:themeShade="BF"/>
          <w:sz w:val="24"/>
          <w:szCs w:val="24"/>
        </w:rPr>
      </w:pPr>
    </w:p>
    <w:p w14:paraId="48C27FDC" w14:textId="77777777" w:rsidR="00666C77" w:rsidRPr="00666C77" w:rsidRDefault="00666C77">
      <w:pPr>
        <w:spacing w:after="0"/>
        <w:rPr>
          <w:rFonts w:cs="Arial"/>
          <w:color w:val="17365D" w:themeColor="text2" w:themeShade="BF"/>
          <w:sz w:val="24"/>
          <w:szCs w:val="24"/>
        </w:rPr>
      </w:pPr>
    </w:p>
    <w:p w14:paraId="68AFFAD4" w14:textId="77777777" w:rsidR="00726770" w:rsidRDefault="00726770">
      <w:pPr>
        <w:spacing w:after="0"/>
        <w:jc w:val="left"/>
        <w:rPr>
          <w:b/>
          <w:sz w:val="28"/>
        </w:rPr>
      </w:pPr>
      <w:r>
        <w:br w:type="page"/>
      </w:r>
    </w:p>
    <w:p w14:paraId="42368409" w14:textId="77777777" w:rsidR="00915A72" w:rsidRDefault="00FE7DC7" w:rsidP="00FE7DC7">
      <w:pPr>
        <w:pStyle w:val="Ttulo1"/>
        <w:numPr>
          <w:ilvl w:val="0"/>
          <w:numId w:val="2"/>
        </w:numPr>
      </w:pPr>
      <w:r>
        <w:lastRenderedPageBreak/>
        <w:t xml:space="preserve">Términos y Definiciones  </w:t>
      </w:r>
    </w:p>
    <w:tbl>
      <w:tblPr>
        <w:tblStyle w:val="Tabladecuadrcula4-nfasis12"/>
        <w:tblW w:w="0" w:type="auto"/>
        <w:tblLook w:val="04A0" w:firstRow="1" w:lastRow="0" w:firstColumn="1" w:lastColumn="0" w:noHBand="0" w:noVBand="1"/>
      </w:tblPr>
      <w:tblGrid>
        <w:gridCol w:w="2943"/>
        <w:gridCol w:w="6743"/>
      </w:tblGrid>
      <w:tr w:rsidR="00EE5C26" w:rsidRPr="00FE7DC7" w14:paraId="3E39BBC9" w14:textId="77777777" w:rsidTr="00C8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0743220" w14:textId="77777777" w:rsidR="00EE5C26" w:rsidRPr="000D7030" w:rsidRDefault="00EE5C26" w:rsidP="00605CEC">
            <w:pPr>
              <w:pStyle w:val="PaNivel1"/>
              <w:ind w:left="0"/>
              <w:rPr>
                <w:sz w:val="24"/>
                <w:szCs w:val="24"/>
              </w:rPr>
            </w:pPr>
            <w:r w:rsidRPr="000D7030">
              <w:rPr>
                <w:sz w:val="24"/>
                <w:szCs w:val="24"/>
              </w:rPr>
              <w:t>Sigla/Definición común</w:t>
            </w:r>
          </w:p>
        </w:tc>
        <w:tc>
          <w:tcPr>
            <w:tcW w:w="6743" w:type="dxa"/>
          </w:tcPr>
          <w:p w14:paraId="44B3BBD5" w14:textId="77777777" w:rsidR="00EE5C26" w:rsidRPr="000D7030" w:rsidRDefault="00604BC6" w:rsidP="00604BC6">
            <w:pPr>
              <w:pStyle w:val="PaNivel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7030">
              <w:rPr>
                <w:sz w:val="24"/>
                <w:szCs w:val="24"/>
              </w:rPr>
              <w:t>Definición del término</w:t>
            </w:r>
          </w:p>
        </w:tc>
      </w:tr>
      <w:tr w:rsidR="000B1649" w:rsidRPr="00CC044C" w14:paraId="195D252D" w14:textId="77777777" w:rsidTr="0060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7E5ECF4" w14:textId="0787DE66" w:rsidR="000B1649" w:rsidRPr="000C59E2" w:rsidRDefault="000B1649" w:rsidP="00605CEC">
            <w:pPr>
              <w:pStyle w:val="PaNivel1"/>
              <w:ind w:left="0"/>
            </w:pPr>
          </w:p>
        </w:tc>
        <w:tc>
          <w:tcPr>
            <w:tcW w:w="6743" w:type="dxa"/>
          </w:tcPr>
          <w:p w14:paraId="5AC02BCC" w14:textId="76286A6D" w:rsidR="000B1649" w:rsidRPr="00CC044C" w:rsidRDefault="000B1649" w:rsidP="00605CEC">
            <w:pPr>
              <w:pStyle w:val="PaNivel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DC7" w:rsidRPr="00FE7DC7" w14:paraId="722AF150" w14:textId="77777777" w:rsidTr="00C81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567F0B0" w14:textId="74F99C14" w:rsidR="00FE7DC7" w:rsidRPr="00EA3019" w:rsidRDefault="00FE7DC7" w:rsidP="00605CEC">
            <w:pPr>
              <w:pStyle w:val="PaNivel1"/>
              <w:ind w:left="0"/>
            </w:pPr>
          </w:p>
        </w:tc>
        <w:tc>
          <w:tcPr>
            <w:tcW w:w="6743" w:type="dxa"/>
          </w:tcPr>
          <w:p w14:paraId="1F895267" w14:textId="026B99D8" w:rsidR="00FE7DC7" w:rsidRPr="00EA3019" w:rsidRDefault="00FE7DC7" w:rsidP="00CD243B">
            <w:pPr>
              <w:pStyle w:val="PaNivel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816" w:rsidRPr="00FE7DC7" w14:paraId="596F1FFB" w14:textId="77777777" w:rsidTr="00C8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478773B" w14:textId="50C567BD" w:rsidR="00366816" w:rsidRPr="00EA3019" w:rsidRDefault="00366816" w:rsidP="00366816">
            <w:pPr>
              <w:pStyle w:val="PaNivel1"/>
              <w:ind w:left="0"/>
            </w:pPr>
          </w:p>
        </w:tc>
        <w:tc>
          <w:tcPr>
            <w:tcW w:w="6743" w:type="dxa"/>
          </w:tcPr>
          <w:p w14:paraId="4C83054C" w14:textId="26E59658" w:rsidR="00366816" w:rsidRPr="00EA3019" w:rsidRDefault="00366816" w:rsidP="00366816">
            <w:pPr>
              <w:pStyle w:val="PaNivel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816" w:rsidRPr="00FE7DC7" w14:paraId="292CAB4C" w14:textId="77777777" w:rsidTr="00C81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72AC531" w14:textId="16E7F833" w:rsidR="00366816" w:rsidRPr="00FE7DC7" w:rsidRDefault="00366816" w:rsidP="00366816">
            <w:pPr>
              <w:pStyle w:val="PaNivel1"/>
              <w:ind w:left="0"/>
            </w:pPr>
          </w:p>
        </w:tc>
        <w:tc>
          <w:tcPr>
            <w:tcW w:w="6743" w:type="dxa"/>
          </w:tcPr>
          <w:p w14:paraId="5EDB9695" w14:textId="40299939" w:rsidR="00366816" w:rsidRDefault="00366816" w:rsidP="0071636E">
            <w:pPr>
              <w:pStyle w:val="PaNivel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816" w:rsidRPr="00FE7DC7" w14:paraId="4A1F859E" w14:textId="77777777" w:rsidTr="00C8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1B43BEE" w14:textId="77777777" w:rsidR="00366816" w:rsidRDefault="00366816" w:rsidP="00366816">
            <w:pPr>
              <w:pStyle w:val="PaNivel1"/>
              <w:ind w:left="0"/>
            </w:pPr>
          </w:p>
        </w:tc>
        <w:tc>
          <w:tcPr>
            <w:tcW w:w="6743" w:type="dxa"/>
          </w:tcPr>
          <w:p w14:paraId="6A6BF193" w14:textId="77777777" w:rsidR="00366816" w:rsidRDefault="00366816" w:rsidP="00366816">
            <w:pPr>
              <w:pStyle w:val="PaNivel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816" w:rsidRPr="00FE7DC7" w14:paraId="21069214" w14:textId="77777777" w:rsidTr="00C81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655E9D9" w14:textId="77777777" w:rsidR="00366816" w:rsidRPr="00FE7DC7" w:rsidRDefault="00366816" w:rsidP="00366816">
            <w:pPr>
              <w:pStyle w:val="PaNivel1"/>
              <w:ind w:left="0"/>
            </w:pPr>
          </w:p>
        </w:tc>
        <w:tc>
          <w:tcPr>
            <w:tcW w:w="6743" w:type="dxa"/>
          </w:tcPr>
          <w:p w14:paraId="18F8EF71" w14:textId="77777777" w:rsidR="00366816" w:rsidRPr="00FE7DC7" w:rsidRDefault="00366816" w:rsidP="00366816">
            <w:pPr>
              <w:pStyle w:val="PaNivel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816" w:rsidRPr="00FE7DC7" w14:paraId="21F75C7E" w14:textId="77777777" w:rsidTr="00C8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1EBC72" w14:textId="77777777" w:rsidR="00366816" w:rsidRPr="00FE7DC7" w:rsidRDefault="00366816" w:rsidP="00366816">
            <w:pPr>
              <w:pStyle w:val="PaNivel1"/>
              <w:ind w:left="0"/>
            </w:pPr>
          </w:p>
        </w:tc>
        <w:tc>
          <w:tcPr>
            <w:tcW w:w="6743" w:type="dxa"/>
          </w:tcPr>
          <w:p w14:paraId="7A301736" w14:textId="77777777" w:rsidR="00366816" w:rsidRDefault="00366816" w:rsidP="00366816">
            <w:pPr>
              <w:pStyle w:val="PaNivel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A41A94" w14:textId="77777777" w:rsidR="00915A72" w:rsidRPr="00915A72" w:rsidRDefault="007F55E9" w:rsidP="005800FC">
      <w:pPr>
        <w:pStyle w:val="Ttulo1"/>
        <w:numPr>
          <w:ilvl w:val="0"/>
          <w:numId w:val="2"/>
        </w:numPr>
        <w:spacing w:line="360" w:lineRule="auto"/>
      </w:pPr>
      <w:r>
        <w:t xml:space="preserve">Descripción </w:t>
      </w:r>
      <w:r w:rsidR="0031441B">
        <w:t>general del Proceso</w:t>
      </w:r>
    </w:p>
    <w:p w14:paraId="179C5A36" w14:textId="77777777" w:rsidR="00054B8C" w:rsidRDefault="00BE445F" w:rsidP="005800FC">
      <w:pPr>
        <w:pStyle w:val="Ttulo2"/>
        <w:numPr>
          <w:ilvl w:val="1"/>
          <w:numId w:val="2"/>
        </w:numPr>
        <w:spacing w:line="360" w:lineRule="auto"/>
      </w:pPr>
      <w:r>
        <w:t>Objetivo</w:t>
      </w:r>
    </w:p>
    <w:p w14:paraId="6B6807E1" w14:textId="77777777" w:rsidR="00AA6D21" w:rsidRPr="00AA6D21" w:rsidRDefault="00AA6D21" w:rsidP="00AA6D21">
      <w:pPr>
        <w:pStyle w:val="PaNivel2"/>
      </w:pPr>
    </w:p>
    <w:p w14:paraId="0BA073A3" w14:textId="77777777" w:rsidR="00054B8C" w:rsidRDefault="00D4591D" w:rsidP="005800FC">
      <w:pPr>
        <w:pStyle w:val="Ttulo2"/>
        <w:numPr>
          <w:ilvl w:val="1"/>
          <w:numId w:val="2"/>
        </w:numPr>
        <w:spacing w:line="360" w:lineRule="auto"/>
      </w:pPr>
      <w:r>
        <w:t>Límites</w:t>
      </w:r>
    </w:p>
    <w:p w14:paraId="11033635" w14:textId="77777777" w:rsidR="00AA6D21" w:rsidRPr="00AA6D21" w:rsidRDefault="00AA6D21" w:rsidP="00AA6D21">
      <w:pPr>
        <w:pStyle w:val="PaNivel2"/>
      </w:pPr>
    </w:p>
    <w:p w14:paraId="5B7957AA" w14:textId="77777777" w:rsidR="006C2724" w:rsidRPr="009B7022" w:rsidRDefault="00BE445F" w:rsidP="005800FC">
      <w:pPr>
        <w:pStyle w:val="Ttulo2"/>
        <w:numPr>
          <w:ilvl w:val="1"/>
          <w:numId w:val="2"/>
        </w:numPr>
        <w:spacing w:line="360" w:lineRule="auto"/>
      </w:pPr>
      <w:r>
        <w:t>Periodicidad</w:t>
      </w:r>
      <w:r w:rsidR="006F0E35">
        <w:t xml:space="preserve"> </w:t>
      </w:r>
    </w:p>
    <w:p w14:paraId="79E4E99D" w14:textId="77777777" w:rsidR="00F270FD" w:rsidRDefault="00F270FD" w:rsidP="005800FC">
      <w:pPr>
        <w:spacing w:after="0" w:line="360" w:lineRule="auto"/>
        <w:jc w:val="left"/>
      </w:pPr>
      <w:r>
        <w:br w:type="page"/>
      </w:r>
    </w:p>
    <w:p w14:paraId="5DE31229" w14:textId="77777777" w:rsidR="00B9204B" w:rsidRPr="002431FF" w:rsidRDefault="002431FF" w:rsidP="002431FF">
      <w:pPr>
        <w:pStyle w:val="Ttulo1"/>
        <w:numPr>
          <w:ilvl w:val="0"/>
          <w:numId w:val="2"/>
        </w:numPr>
        <w:rPr>
          <w:sz w:val="22"/>
          <w:szCs w:val="22"/>
        </w:rPr>
      </w:pPr>
      <w:r>
        <w:lastRenderedPageBreak/>
        <w:t>D</w:t>
      </w:r>
      <w:r w:rsidR="00B9204B">
        <w:t>escripción de</w:t>
      </w:r>
      <w:r w:rsidR="007F55E9">
        <w:t>tallada de</w:t>
      </w:r>
      <w:r w:rsidR="00B9204B">
        <w:t>l Proceso</w:t>
      </w:r>
      <w:r w:rsidR="006C2724">
        <w:t xml:space="preserve"> </w:t>
      </w:r>
      <w:r w:rsidR="007223DB">
        <w:t xml:space="preserve"> </w:t>
      </w:r>
    </w:p>
    <w:p w14:paraId="6B3C9EE9" w14:textId="77777777" w:rsidR="00B27020" w:rsidRDefault="00416F7C" w:rsidP="00B27020">
      <w:pPr>
        <w:pStyle w:val="Ttulo2"/>
        <w:numPr>
          <w:ilvl w:val="1"/>
          <w:numId w:val="2"/>
        </w:numPr>
      </w:pPr>
      <w:r>
        <w:t>Detalle del proceso</w:t>
      </w:r>
    </w:p>
    <w:p w14:paraId="0FA93FB1" w14:textId="77777777" w:rsidR="00E06A7E" w:rsidRPr="00E06A7E" w:rsidRDefault="0038419B" w:rsidP="002D4E78">
      <w:pPr>
        <w:pStyle w:val="PaNivel2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Descripción del </w:t>
      </w:r>
      <w:r w:rsidR="00E06A7E" w:rsidRPr="00E06A7E">
        <w:rPr>
          <w:b/>
        </w:rPr>
        <w:t>Proceso</w:t>
      </w:r>
    </w:p>
    <w:p w14:paraId="6AFD2444" w14:textId="77777777" w:rsidR="00E06A7E" w:rsidRPr="00E06A7E" w:rsidRDefault="00E06A7E" w:rsidP="005D32C5">
      <w:pPr>
        <w:pStyle w:val="PaNivel2"/>
        <w:spacing w:line="360" w:lineRule="auto"/>
        <w:ind w:left="709"/>
        <w:rPr>
          <w:sz w:val="2"/>
          <w:szCs w:val="2"/>
        </w:rPr>
      </w:pPr>
    </w:p>
    <w:p w14:paraId="73AB4E15" w14:textId="52579511" w:rsidR="0017409C" w:rsidRDefault="0017409C" w:rsidP="009F2F67">
      <w:pPr>
        <w:pStyle w:val="PaNivel2"/>
        <w:spacing w:after="0" w:line="360" w:lineRule="auto"/>
        <w:ind w:left="709"/>
      </w:pPr>
    </w:p>
    <w:p w14:paraId="04FE7FD3" w14:textId="1B41B97C" w:rsidR="00666227" w:rsidRDefault="00666227" w:rsidP="009F2F67">
      <w:pPr>
        <w:pStyle w:val="PaNivel2"/>
        <w:spacing w:after="0" w:line="360" w:lineRule="auto"/>
        <w:ind w:left="709"/>
      </w:pPr>
    </w:p>
    <w:p w14:paraId="1AE76EF8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3B98E2A1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733B1FB7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3E3C9888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35B4665C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64C79FCD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594A6725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1663D0F5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0E540AAB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4929F66C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69DF5ED4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3945E3CD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494101D2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5DEFA0AA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4CF38F9F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36D995E3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5457F81C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4DD6316C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2D32E19D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140614A9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48535BF4" w14:textId="77777777" w:rsidR="00AA6D21" w:rsidRDefault="00AA6D21" w:rsidP="009F2F67">
      <w:pPr>
        <w:pStyle w:val="PaNivel2"/>
        <w:spacing w:after="0" w:line="360" w:lineRule="auto"/>
        <w:ind w:left="709"/>
      </w:pPr>
    </w:p>
    <w:p w14:paraId="0DDF6163" w14:textId="77777777" w:rsidR="00ED3E1F" w:rsidRDefault="00B27020" w:rsidP="00E06A7E">
      <w:pPr>
        <w:pStyle w:val="Ttulo2"/>
        <w:numPr>
          <w:ilvl w:val="1"/>
          <w:numId w:val="2"/>
        </w:numPr>
      </w:pPr>
      <w:r>
        <w:lastRenderedPageBreak/>
        <w:t>Diagrama de flujo</w:t>
      </w:r>
      <w:r w:rsidR="00ED3E1F">
        <w:t xml:space="preserve"> </w:t>
      </w:r>
    </w:p>
    <w:p w14:paraId="4DA7B9DA" w14:textId="43433F48" w:rsidR="00AA4D99" w:rsidRDefault="00AA4D99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05DF978F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6DC5F9BA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5F0A37EC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2610538B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5B61CA2B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5195C92F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7A53E9AF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0038E812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222BBA01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028B8C70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3E975EE8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5020C94B" w14:textId="77777777" w:rsidR="00AA6D21" w:rsidRDefault="00AA6D21" w:rsidP="00666227">
      <w:pPr>
        <w:pStyle w:val="PaNivel2"/>
        <w:ind w:left="0"/>
        <w:jc w:val="left"/>
        <w:rPr>
          <w:noProof/>
          <w:lang w:val="es-AR" w:eastAsia="es-AR"/>
        </w:rPr>
      </w:pPr>
    </w:p>
    <w:p w14:paraId="14D71904" w14:textId="77777777" w:rsidR="00AA6D21" w:rsidRDefault="00AA6D21" w:rsidP="00666227">
      <w:pPr>
        <w:pStyle w:val="PaNivel2"/>
        <w:ind w:left="0"/>
        <w:jc w:val="left"/>
      </w:pPr>
    </w:p>
    <w:p w14:paraId="3691C473" w14:textId="77777777" w:rsidR="00BB325D" w:rsidRDefault="00BB325D" w:rsidP="00AA4D99">
      <w:pPr>
        <w:pStyle w:val="PaNivel2"/>
      </w:pPr>
    </w:p>
    <w:p w14:paraId="112A4AF8" w14:textId="77777777" w:rsidR="0075435C" w:rsidRDefault="0075435C" w:rsidP="00AA4D99">
      <w:pPr>
        <w:pStyle w:val="PaNivel2"/>
      </w:pPr>
    </w:p>
    <w:p w14:paraId="1E8AC1BF" w14:textId="77777777" w:rsidR="0075435C" w:rsidRDefault="0075435C" w:rsidP="00AA4D99">
      <w:pPr>
        <w:pStyle w:val="PaNivel2"/>
      </w:pPr>
    </w:p>
    <w:p w14:paraId="4C3771F6" w14:textId="77777777" w:rsidR="0075435C" w:rsidRDefault="0075435C" w:rsidP="00AA4D99">
      <w:pPr>
        <w:pStyle w:val="PaNivel2"/>
      </w:pPr>
    </w:p>
    <w:p w14:paraId="5C2983DC" w14:textId="77777777" w:rsidR="0019469F" w:rsidRDefault="0019469F" w:rsidP="00AA4D99">
      <w:pPr>
        <w:pStyle w:val="PaNivel2"/>
      </w:pPr>
    </w:p>
    <w:p w14:paraId="3FB465C4" w14:textId="77777777" w:rsidR="0019469F" w:rsidRDefault="0019469F" w:rsidP="00AA4D99">
      <w:pPr>
        <w:pStyle w:val="PaNivel2"/>
      </w:pPr>
    </w:p>
    <w:p w14:paraId="06B0D7B0" w14:textId="77777777" w:rsidR="0019469F" w:rsidRDefault="0019469F" w:rsidP="00AA4D99">
      <w:pPr>
        <w:pStyle w:val="PaNivel2"/>
      </w:pPr>
    </w:p>
    <w:p w14:paraId="494F395A" w14:textId="77777777" w:rsidR="0019469F" w:rsidRDefault="0019469F" w:rsidP="00AA4D99">
      <w:pPr>
        <w:pStyle w:val="PaNivel2"/>
      </w:pPr>
    </w:p>
    <w:p w14:paraId="7F58174B" w14:textId="77777777" w:rsidR="0019469F" w:rsidRDefault="0019469F" w:rsidP="00AA4D99">
      <w:pPr>
        <w:pStyle w:val="PaNivel2"/>
      </w:pPr>
    </w:p>
    <w:p w14:paraId="7182A422" w14:textId="77777777" w:rsidR="0019469F" w:rsidRDefault="0019469F" w:rsidP="00AA4D99">
      <w:pPr>
        <w:pStyle w:val="PaNivel2"/>
      </w:pPr>
    </w:p>
    <w:p w14:paraId="061BBF57" w14:textId="77777777" w:rsidR="0075435C" w:rsidRDefault="0075435C" w:rsidP="00AA4D99">
      <w:pPr>
        <w:pStyle w:val="PaNivel2"/>
      </w:pPr>
    </w:p>
    <w:p w14:paraId="71881F54" w14:textId="77777777" w:rsidR="0075435C" w:rsidRDefault="0075435C" w:rsidP="00AA4D99">
      <w:pPr>
        <w:pStyle w:val="PaNivel2"/>
      </w:pPr>
    </w:p>
    <w:p w14:paraId="17A06EE3" w14:textId="77777777" w:rsidR="0075435C" w:rsidRPr="00AA4D99" w:rsidRDefault="0075435C" w:rsidP="00AA4D99">
      <w:pPr>
        <w:pStyle w:val="PaNivel2"/>
      </w:pPr>
    </w:p>
    <w:p w14:paraId="00CABDFB" w14:textId="77777777" w:rsidR="00B9204B" w:rsidRPr="00E06A7E" w:rsidRDefault="003E4577" w:rsidP="00AA4D99">
      <w:pPr>
        <w:pStyle w:val="Ttulo2"/>
        <w:numPr>
          <w:ilvl w:val="1"/>
          <w:numId w:val="2"/>
        </w:numPr>
      </w:pPr>
      <w:r w:rsidRPr="00E06A7E">
        <w:lastRenderedPageBreak/>
        <w:t>Salidas del Proceso</w:t>
      </w:r>
      <w:r w:rsidR="007F55E9" w:rsidRPr="00E06A7E">
        <w:t xml:space="preserve"> </w:t>
      </w:r>
    </w:p>
    <w:sectPr w:rsidR="00B9204B" w:rsidRPr="00E06A7E" w:rsidSect="00233B58">
      <w:headerReference w:type="default" r:id="rId10"/>
      <w:footerReference w:type="default" r:id="rId11"/>
      <w:pgSz w:w="12242" w:h="15842" w:code="1"/>
      <w:pgMar w:top="1559" w:right="902" w:bottom="1559" w:left="1077" w:header="851" w:footer="13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07C1" w14:textId="77777777" w:rsidR="00262686" w:rsidRDefault="00262686">
      <w:r>
        <w:separator/>
      </w:r>
    </w:p>
  </w:endnote>
  <w:endnote w:type="continuationSeparator" w:id="0">
    <w:p w14:paraId="7146AB54" w14:textId="77777777" w:rsidR="00262686" w:rsidRDefault="0026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CE8B" w14:textId="4F4B04FA" w:rsidR="00605CEC" w:rsidRPr="009B7022" w:rsidRDefault="00666227" w:rsidP="008D62BF">
    <w:pPr>
      <w:pStyle w:val="Piedepgina"/>
      <w:pBdr>
        <w:top w:val="single" w:sz="4" w:space="1" w:color="7BA0CD" w:themeColor="accent1" w:themeTint="BF"/>
      </w:pBdr>
      <w:shd w:val="clear" w:color="auto" w:fill="D9D9D9" w:themeFill="background1" w:themeFillShade="D9"/>
      <w:ind w:left="-142" w:right="57"/>
      <w:jc w:val="right"/>
      <w:rPr>
        <w:rFonts w:cs="Arial"/>
        <w:b/>
        <w:sz w:val="16"/>
        <w:szCs w:val="16"/>
      </w:rPr>
    </w:pPr>
    <w:r w:rsidRPr="001A1AFA">
      <w:rPr>
        <w:b/>
        <w:lang w:val="es-AR"/>
      </w:rPr>
      <w:t>PRO-ACU-</w:t>
    </w:r>
    <w:r>
      <w:rPr>
        <w:b/>
        <w:lang w:val="es-AR"/>
      </w:rPr>
      <w:t>CAP-</w:t>
    </w:r>
    <w:r w:rsidRPr="001A1AFA">
      <w:rPr>
        <w:b/>
        <w:lang w:val="es-AR"/>
      </w:rPr>
      <w:t>001-Selección e Ingreso del Personal</w:t>
    </w:r>
    <w:r w:rsidRPr="009B7022"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  <w:r w:rsidR="00605CEC" w:rsidRPr="009B7022">
      <w:rPr>
        <w:rFonts w:cs="Arial"/>
        <w:b/>
        <w:sz w:val="16"/>
        <w:szCs w:val="16"/>
      </w:rPr>
      <w:t xml:space="preserve">Página </w:t>
    </w:r>
    <w:r w:rsidR="00605CEC" w:rsidRPr="009B7022">
      <w:rPr>
        <w:rFonts w:cs="Arial"/>
        <w:b/>
        <w:sz w:val="16"/>
        <w:szCs w:val="16"/>
      </w:rPr>
      <w:fldChar w:fldCharType="begin"/>
    </w:r>
    <w:r w:rsidR="00605CEC" w:rsidRPr="009B7022">
      <w:rPr>
        <w:rFonts w:cs="Arial"/>
        <w:b/>
        <w:sz w:val="16"/>
        <w:szCs w:val="16"/>
      </w:rPr>
      <w:instrText xml:space="preserve"> PAGE </w:instrText>
    </w:r>
    <w:r w:rsidR="00605CEC" w:rsidRPr="009B7022">
      <w:rPr>
        <w:rFonts w:cs="Arial"/>
        <w:b/>
        <w:sz w:val="16"/>
        <w:szCs w:val="16"/>
      </w:rPr>
      <w:fldChar w:fldCharType="separate"/>
    </w:r>
    <w:r w:rsidR="0019469F">
      <w:rPr>
        <w:rFonts w:cs="Arial"/>
        <w:b/>
        <w:noProof/>
        <w:sz w:val="16"/>
        <w:szCs w:val="16"/>
      </w:rPr>
      <w:t>5</w:t>
    </w:r>
    <w:r w:rsidR="00605CEC" w:rsidRPr="009B7022">
      <w:rPr>
        <w:rFonts w:cs="Arial"/>
        <w:b/>
        <w:sz w:val="16"/>
        <w:szCs w:val="16"/>
      </w:rPr>
      <w:fldChar w:fldCharType="end"/>
    </w:r>
    <w:r w:rsidR="00605CEC" w:rsidRPr="009B7022">
      <w:rPr>
        <w:rFonts w:cs="Arial"/>
        <w:b/>
        <w:sz w:val="16"/>
        <w:szCs w:val="16"/>
      </w:rPr>
      <w:t xml:space="preserve"> de </w:t>
    </w:r>
    <w:r w:rsidR="00605CEC" w:rsidRPr="009B7022">
      <w:rPr>
        <w:rFonts w:cs="Arial"/>
        <w:b/>
        <w:sz w:val="16"/>
        <w:szCs w:val="16"/>
      </w:rPr>
      <w:fldChar w:fldCharType="begin"/>
    </w:r>
    <w:r w:rsidR="00605CEC" w:rsidRPr="009B7022">
      <w:rPr>
        <w:rFonts w:cs="Arial"/>
        <w:b/>
        <w:sz w:val="16"/>
        <w:szCs w:val="16"/>
      </w:rPr>
      <w:instrText xml:space="preserve"> NUMPAGES </w:instrText>
    </w:r>
    <w:r w:rsidR="00605CEC" w:rsidRPr="009B7022">
      <w:rPr>
        <w:rFonts w:cs="Arial"/>
        <w:b/>
        <w:sz w:val="16"/>
        <w:szCs w:val="16"/>
      </w:rPr>
      <w:fldChar w:fldCharType="separate"/>
    </w:r>
    <w:r w:rsidR="0019469F">
      <w:rPr>
        <w:rFonts w:cs="Arial"/>
        <w:b/>
        <w:noProof/>
        <w:sz w:val="16"/>
        <w:szCs w:val="16"/>
      </w:rPr>
      <w:t>5</w:t>
    </w:r>
    <w:r w:rsidR="00605CEC" w:rsidRPr="009B7022">
      <w:rPr>
        <w:rFonts w:cs="Arial"/>
        <w:b/>
        <w:sz w:val="16"/>
        <w:szCs w:val="16"/>
      </w:rPr>
      <w:fldChar w:fldCharType="end"/>
    </w:r>
  </w:p>
  <w:p w14:paraId="744F5607" w14:textId="77777777" w:rsidR="00605CEC" w:rsidRDefault="00605CEC" w:rsidP="009B7022">
    <w:pPr>
      <w:pStyle w:val="Piedepgina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646C" w14:textId="77777777" w:rsidR="00262686" w:rsidRDefault="00262686">
      <w:r>
        <w:separator/>
      </w:r>
    </w:p>
  </w:footnote>
  <w:footnote w:type="continuationSeparator" w:id="0">
    <w:p w14:paraId="65407069" w14:textId="77777777" w:rsidR="00262686" w:rsidRDefault="00262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decuadrcula31"/>
      <w:tblW w:w="10173" w:type="dxa"/>
      <w:tblLayout w:type="fixed"/>
      <w:tblLook w:val="04A0" w:firstRow="1" w:lastRow="0" w:firstColumn="1" w:lastColumn="0" w:noHBand="0" w:noVBand="1"/>
    </w:tblPr>
    <w:tblGrid>
      <w:gridCol w:w="1668"/>
      <w:gridCol w:w="4394"/>
      <w:gridCol w:w="993"/>
      <w:gridCol w:w="3118"/>
    </w:tblGrid>
    <w:tr w:rsidR="007A02E2" w:rsidRPr="007A02E2" w14:paraId="2B5ABCE1" w14:textId="77777777" w:rsidTr="0072162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0173" w:type="dxa"/>
          <w:gridSpan w:val="4"/>
        </w:tcPr>
        <w:p w14:paraId="0256BAFE" w14:textId="77777777" w:rsidR="00605CEC" w:rsidRPr="007A02E2" w:rsidRDefault="00605CEC" w:rsidP="007A02E2">
          <w:pPr>
            <w:jc w:val="right"/>
            <w:rPr>
              <w:rFonts w:ascii="Arial Black" w:hAnsi="Arial Black" w:cs="Arial"/>
              <w:b w:val="0"/>
              <w:bCs w:val="0"/>
              <w:color w:val="FFFFFF" w:themeColor="background1"/>
              <w:sz w:val="21"/>
              <w:szCs w:val="21"/>
            </w:rPr>
          </w:pPr>
          <w:r w:rsidRPr="007A02E2">
            <w:rPr>
              <w:rFonts w:ascii="Times New Roman" w:hAnsi="Times New Roman"/>
              <w:noProof/>
              <w:color w:val="FFFFFF" w:themeColor="background1"/>
              <w:sz w:val="24"/>
              <w:szCs w:val="24"/>
              <w:lang w:val="es-AR" w:eastAsia="es-AR"/>
            </w:rPr>
            <w:drawing>
              <wp:anchor distT="0" distB="0" distL="114300" distR="114300" simplePos="0" relativeHeight="251576320" behindDoc="1" locked="0" layoutInCell="1" allowOverlap="1" wp14:anchorId="6181100D" wp14:editId="2F51BC08">
                <wp:simplePos x="0" y="0"/>
                <wp:positionH relativeFrom="column">
                  <wp:posOffset>820750</wp:posOffset>
                </wp:positionH>
                <wp:positionV relativeFrom="paragraph">
                  <wp:posOffset>65405</wp:posOffset>
                </wp:positionV>
                <wp:extent cx="255270" cy="313690"/>
                <wp:effectExtent l="0" t="0" r="0" b="0"/>
                <wp:wrapTight wrapText="bothSides">
                  <wp:wrapPolygon edited="0">
                    <wp:start x="0" y="0"/>
                    <wp:lineTo x="0" y="19676"/>
                    <wp:lineTo x="19343" y="19676"/>
                    <wp:lineTo x="19343" y="0"/>
                    <wp:lineTo x="0" y="0"/>
                  </wp:wrapPolygon>
                </wp:wrapTight>
                <wp:docPr id="1" name="Imagen 1" descr="Araña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Araña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" cy="313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A419E">
            <w:rPr>
              <w:rFonts w:ascii="Arial Black" w:hAnsi="Arial Black" w:cs="Arial"/>
              <w:b w:val="0"/>
              <w:bCs w:val="0"/>
              <w:color w:val="FFFFFF" w:themeColor="background1"/>
              <w:sz w:val="21"/>
              <w:szCs w:val="21"/>
            </w:rPr>
            <w:t xml:space="preserve">                    </w:t>
          </w:r>
          <w:r w:rsidR="00FA419E">
            <w:rPr>
              <w:b w:val="0"/>
              <w:bCs w:val="0"/>
              <w:i w:val="0"/>
              <w:iCs w:val="0"/>
            </w:rPr>
            <w:object w:dxaOrig="4236" w:dyaOrig="1140" w14:anchorId="6DA75B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8.45pt;height:40.55pt">
                <v:imagedata r:id="rId2" o:title=""/>
              </v:shape>
              <o:OLEObject Type="Embed" ProgID="PBrush" ShapeID="_x0000_i1025" DrawAspect="Content" ObjectID="_1726035819" r:id="rId3"/>
            </w:object>
          </w:r>
          <w:r w:rsidRPr="007A02E2">
            <w:rPr>
              <w:rFonts w:ascii="Arial Black" w:hAnsi="Arial Black" w:cs="Arial"/>
              <w:b w:val="0"/>
              <w:bCs w:val="0"/>
              <w:color w:val="FFFFFF" w:themeColor="background1"/>
              <w:sz w:val="21"/>
              <w:szCs w:val="21"/>
            </w:rPr>
            <w:t>O</w:t>
          </w:r>
        </w:p>
        <w:p w14:paraId="545065B5" w14:textId="77777777" w:rsidR="00605CEC" w:rsidRPr="00FA419E" w:rsidRDefault="007A02E2" w:rsidP="00FA419E">
          <w:pPr>
            <w:tabs>
              <w:tab w:val="left" w:pos="6372"/>
            </w:tabs>
            <w:ind w:right="-108"/>
            <w:rPr>
              <w:rFonts w:ascii="Arial Black" w:hAnsi="Arial Black"/>
              <w:color w:val="FFFFFF" w:themeColor="background1"/>
              <w:sz w:val="2"/>
              <w:szCs w:val="2"/>
            </w:rPr>
          </w:pPr>
          <w:r w:rsidRPr="007A02E2">
            <w:rPr>
              <w:rFonts w:ascii="Arial Black" w:hAnsi="Arial Black"/>
              <w:noProof/>
              <w:color w:val="FFFFFF" w:themeColor="background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899904" behindDoc="0" locked="0" layoutInCell="1" allowOverlap="1" wp14:anchorId="48748404" wp14:editId="38F95FA6">
                    <wp:simplePos x="0" y="0"/>
                    <wp:positionH relativeFrom="column">
                      <wp:posOffset>128905</wp:posOffset>
                    </wp:positionH>
                    <wp:positionV relativeFrom="paragraph">
                      <wp:posOffset>-155575</wp:posOffset>
                    </wp:positionV>
                    <wp:extent cx="827405" cy="245745"/>
                    <wp:effectExtent l="0" t="0" r="0" b="0"/>
                    <wp:wrapNone/>
                    <wp:docPr id="4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7405" cy="24574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BB42E20" w14:textId="77777777" w:rsidR="007A02E2" w:rsidRDefault="007A02E2" w:rsidP="00FA419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UTN - FRC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748404" id="3 Rectángulo" o:spid="_x0000_s1059" style="position:absolute;left:0;text-align:left;margin-left:10.15pt;margin-top:-12.25pt;width:65.15pt;height:19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" filled="f" stroked="f">
                    <v:textbox style="mso-fit-shape-to-text:t">
                      <w:txbxContent>
                        <w:p w14:paraId="7BB42E20" w14:textId="77777777" w:rsidR="007A02E2" w:rsidRDefault="007A02E2" w:rsidP="00FA419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UTN - FRC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7A02E2">
            <w:rPr>
              <w:rFonts w:ascii="Arial Black" w:hAnsi="Arial Black"/>
              <w:noProof/>
              <w:color w:val="FFFFFF" w:themeColor="background1"/>
              <w:lang w:val="es-AR" w:eastAsia="es-AR"/>
            </w:rPr>
            <w:drawing>
              <wp:anchor distT="0" distB="0" distL="114300" distR="114300" simplePos="0" relativeHeight="251738112" behindDoc="0" locked="0" layoutInCell="1" allowOverlap="1" wp14:anchorId="51D7471C" wp14:editId="4ACFD4EA">
                <wp:simplePos x="0" y="0"/>
                <wp:positionH relativeFrom="column">
                  <wp:posOffset>272415</wp:posOffset>
                </wp:positionH>
                <wp:positionV relativeFrom="paragraph">
                  <wp:posOffset>-697230</wp:posOffset>
                </wp:positionV>
                <wp:extent cx="390525" cy="495300"/>
                <wp:effectExtent l="0" t="0" r="9525" b="0"/>
                <wp:wrapNone/>
                <wp:docPr id="6" name="5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5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A419E">
            <w:rPr>
              <w:rFonts w:ascii="Arial Black" w:hAnsi="Arial Black"/>
              <w:noProof/>
              <w:color w:val="FFFFFF" w:themeColor="background1"/>
              <w:lang w:val="es-AR" w:eastAsia="es-AR"/>
            </w:rPr>
            <w:t xml:space="preserve"> </w:t>
          </w:r>
          <w:r w:rsidR="00FA419E" w:rsidRPr="00FA419E">
            <w:rPr>
              <w:rFonts w:ascii="Arial Black" w:hAnsi="Arial Black"/>
              <w:noProof/>
              <w:color w:val="FFFFFF" w:themeColor="background1"/>
              <w:sz w:val="2"/>
              <w:szCs w:val="2"/>
              <w:lang w:val="es-AR" w:eastAsia="es-AR"/>
            </w:rPr>
            <w:t xml:space="preserve">               </w:t>
          </w:r>
        </w:p>
      </w:tc>
    </w:tr>
    <w:tr w:rsidR="00605CEC" w14:paraId="153D8F2E" w14:textId="77777777" w:rsidTr="0072162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8" w:type="dxa"/>
        </w:tcPr>
        <w:p w14:paraId="530CD256" w14:textId="77777777" w:rsidR="00605CEC" w:rsidRPr="00C51C1B" w:rsidRDefault="00721623">
          <w:r>
            <w:rPr>
              <w:rFonts w:ascii="Tahoma" w:hAnsi="Tahoma" w:cs="Tahoma"/>
            </w:rPr>
            <w:t xml:space="preserve">    </w:t>
          </w:r>
          <w:r w:rsidR="00605CEC" w:rsidRPr="00AF7AE0">
            <w:rPr>
              <w:rFonts w:ascii="Tahoma" w:hAnsi="Tahoma" w:cs="Tahoma"/>
            </w:rPr>
            <w:t>Proceso:</w:t>
          </w:r>
        </w:p>
      </w:tc>
      <w:tc>
        <w:tcPr>
          <w:tcW w:w="4394" w:type="dxa"/>
        </w:tcPr>
        <w:p w14:paraId="2DEE1BD6" w14:textId="490C8907" w:rsidR="00605CEC" w:rsidRPr="00830279" w:rsidRDefault="001A1AFA" w:rsidP="0037115E">
          <w:pPr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lang w:val="es-AR"/>
            </w:rPr>
          </w:pPr>
          <w:r w:rsidRPr="001A1AFA">
            <w:rPr>
              <w:b/>
              <w:lang w:val="es-AR"/>
            </w:rPr>
            <w:t>PRO-ACU-</w:t>
          </w:r>
          <w:r>
            <w:rPr>
              <w:b/>
              <w:lang w:val="es-AR"/>
            </w:rPr>
            <w:t>CAP-</w:t>
          </w:r>
          <w:r w:rsidRPr="001A1AFA">
            <w:rPr>
              <w:b/>
              <w:lang w:val="es-AR"/>
            </w:rPr>
            <w:t>001-Selección e Ingreso del Personal</w:t>
          </w:r>
        </w:p>
      </w:tc>
      <w:tc>
        <w:tcPr>
          <w:tcW w:w="993" w:type="dxa"/>
        </w:tcPr>
        <w:p w14:paraId="22AEBE7B" w14:textId="77777777" w:rsidR="00605CEC" w:rsidRDefault="00605CEC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Etapa:</w:t>
          </w:r>
        </w:p>
      </w:tc>
      <w:tc>
        <w:tcPr>
          <w:tcW w:w="3118" w:type="dxa"/>
        </w:tcPr>
        <w:p w14:paraId="24CE3114" w14:textId="77777777" w:rsidR="00605CEC" w:rsidRDefault="00605CEC" w:rsidP="008D62B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 xml:space="preserve">1 – Descripción de proceso </w:t>
          </w:r>
          <w:r w:rsidR="00854D21">
            <w:t>– Alto Nivel</w:t>
          </w:r>
        </w:p>
      </w:tc>
    </w:tr>
    <w:tr w:rsidR="00605CEC" w14:paraId="72CF0085" w14:textId="77777777" w:rsidTr="00721623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8" w:type="dxa"/>
        </w:tcPr>
        <w:p w14:paraId="75AA930D" w14:textId="77777777" w:rsidR="00605CEC" w:rsidRPr="00C51C1B" w:rsidRDefault="00721623" w:rsidP="00605CEC">
          <w:r>
            <w:rPr>
              <w:rFonts w:ascii="Tahoma" w:hAnsi="Tahoma" w:cs="Tahoma"/>
            </w:rPr>
            <w:t xml:space="preserve">   </w:t>
          </w:r>
          <w:r w:rsidR="00605CEC">
            <w:rPr>
              <w:rFonts w:ascii="Tahoma" w:hAnsi="Tahoma" w:cs="Tahoma"/>
            </w:rPr>
            <w:t>Descripción</w:t>
          </w:r>
          <w:r w:rsidR="00605CEC" w:rsidRPr="00AF7AE0">
            <w:rPr>
              <w:rFonts w:ascii="Tahoma" w:hAnsi="Tahoma" w:cs="Tahoma"/>
            </w:rPr>
            <w:t>:</w:t>
          </w:r>
        </w:p>
      </w:tc>
      <w:tc>
        <w:tcPr>
          <w:tcW w:w="4394" w:type="dxa"/>
        </w:tcPr>
        <w:p w14:paraId="2BD85488" w14:textId="34E273E7" w:rsidR="00605CEC" w:rsidRPr="00AF7AE0" w:rsidRDefault="008541B3" w:rsidP="008541B3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8541B3">
            <w:rPr>
              <w:i/>
            </w:rPr>
            <w:t>El proceso de selección y Ingreso de personal permite búsquedas internas y externas para cubrir las necesidades de un determinado sector</w:t>
          </w:r>
        </w:p>
      </w:tc>
      <w:tc>
        <w:tcPr>
          <w:tcW w:w="993" w:type="dxa"/>
        </w:tcPr>
        <w:p w14:paraId="252FB428" w14:textId="77777777" w:rsidR="00605CEC" w:rsidRDefault="00605CEC" w:rsidP="00605CEC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Fecha:</w:t>
          </w:r>
        </w:p>
      </w:tc>
      <w:tc>
        <w:tcPr>
          <w:tcW w:w="3118" w:type="dxa"/>
        </w:tcPr>
        <w:p w14:paraId="321F38B3" w14:textId="77777777" w:rsidR="00605CEC" w:rsidRPr="00D534BC" w:rsidRDefault="007A02E2" w:rsidP="0000360D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i/>
            </w:rPr>
          </w:pPr>
          <w:r>
            <w:rPr>
              <w:i/>
            </w:rPr>
            <w:t>0</w:t>
          </w:r>
          <w:r w:rsidR="00502455">
            <w:rPr>
              <w:i/>
            </w:rPr>
            <w:t>8</w:t>
          </w:r>
          <w:r w:rsidR="00605CEC">
            <w:rPr>
              <w:i/>
            </w:rPr>
            <w:t xml:space="preserve">/2021 </w:t>
          </w:r>
        </w:p>
      </w:tc>
    </w:tr>
  </w:tbl>
  <w:p w14:paraId="0A53D1D3" w14:textId="77777777" w:rsidR="00605CEC" w:rsidRDefault="00605CEC">
    <w:pPr>
      <w:spacing w:after="0"/>
    </w:pPr>
  </w:p>
  <w:p w14:paraId="4CA54785" w14:textId="77777777" w:rsidR="00605CEC" w:rsidRDefault="00605CEC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0D6B6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4)"/>
      <w:legacy w:legacy="1" w:legacySpace="144" w:legacyIndent="0"/>
      <w:lvlJc w:val="left"/>
    </w:lvl>
    <w:lvl w:ilvl="4">
      <w:start w:val="1"/>
      <w:numFmt w:val="decimal"/>
      <w:pStyle w:val="Ttulo5"/>
      <w:lvlText w:val="%4).%5"/>
      <w:legacy w:legacy="1" w:legacySpace="144" w:legacyIndent="0"/>
      <w:lvlJc w:val="left"/>
    </w:lvl>
    <w:lvl w:ilvl="5">
      <w:start w:val="1"/>
      <w:numFmt w:val="decimal"/>
      <w:pStyle w:val="Ttulo6"/>
      <w:lvlText w:val="%4).%5.%6"/>
      <w:legacy w:legacy="1" w:legacySpace="144" w:legacyIndent="0"/>
      <w:lvlJc w:val="left"/>
    </w:lvl>
    <w:lvl w:ilvl="6">
      <w:start w:val="1"/>
      <w:numFmt w:val="decimal"/>
      <w:pStyle w:val="Ttulo7"/>
      <w:lvlText w:val="%4).%5.%6.%7"/>
      <w:legacy w:legacy="1" w:legacySpace="144" w:legacyIndent="0"/>
      <w:lvlJc w:val="left"/>
    </w:lvl>
    <w:lvl w:ilvl="7">
      <w:start w:val="1"/>
      <w:numFmt w:val="decimal"/>
      <w:pStyle w:val="Ttulo8"/>
      <w:lvlText w:val="%4).%5.%6.%7.%8"/>
      <w:legacy w:legacy="1" w:legacySpace="144" w:legacyIndent="0"/>
      <w:lvlJc w:val="left"/>
    </w:lvl>
    <w:lvl w:ilvl="8">
      <w:start w:val="1"/>
      <w:numFmt w:val="decimal"/>
      <w:pStyle w:val="Ttulo9"/>
      <w:lvlText w:val="%4).%5.%6.%7.%8.%9"/>
      <w:legacy w:legacy="1" w:legacySpace="144" w:legacyIndent="0"/>
      <w:lvlJc w:val="left"/>
    </w:lvl>
  </w:abstractNum>
  <w:abstractNum w:abstractNumId="1" w15:restartNumberingAfterBreak="0">
    <w:nsid w:val="28CB3289"/>
    <w:multiLevelType w:val="multilevel"/>
    <w:tmpl w:val="CD0A77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19C2F3A"/>
    <w:multiLevelType w:val="hybridMultilevel"/>
    <w:tmpl w:val="F4E48562"/>
    <w:lvl w:ilvl="0" w:tplc="2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CB5449"/>
    <w:multiLevelType w:val="hybridMultilevel"/>
    <w:tmpl w:val="92648B1E"/>
    <w:lvl w:ilvl="0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D0404"/>
    <w:multiLevelType w:val="hybridMultilevel"/>
    <w:tmpl w:val="C6AA0858"/>
    <w:lvl w:ilvl="0" w:tplc="0A166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A77AE"/>
    <w:multiLevelType w:val="hybridMultilevel"/>
    <w:tmpl w:val="3F6207F4"/>
    <w:lvl w:ilvl="0" w:tplc="1B1A1DCA"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4660586"/>
    <w:multiLevelType w:val="hybridMultilevel"/>
    <w:tmpl w:val="07547EC0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5735406"/>
    <w:multiLevelType w:val="hybridMultilevel"/>
    <w:tmpl w:val="44167F88"/>
    <w:lvl w:ilvl="0" w:tplc="2C0A000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8" w15:restartNumberingAfterBreak="0">
    <w:nsid w:val="6B317CBF"/>
    <w:multiLevelType w:val="multilevel"/>
    <w:tmpl w:val="25E07008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6E004EE2"/>
    <w:multiLevelType w:val="hybridMultilevel"/>
    <w:tmpl w:val="BC9E84C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85458B"/>
    <w:multiLevelType w:val="multilevel"/>
    <w:tmpl w:val="7454601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31622786">
    <w:abstractNumId w:val="0"/>
  </w:num>
  <w:num w:numId="2" w16cid:durableId="2107342623">
    <w:abstractNumId w:val="8"/>
  </w:num>
  <w:num w:numId="3" w16cid:durableId="865407336">
    <w:abstractNumId w:val="4"/>
  </w:num>
  <w:num w:numId="4" w16cid:durableId="230892854">
    <w:abstractNumId w:val="2"/>
  </w:num>
  <w:num w:numId="5" w16cid:durableId="1877350867">
    <w:abstractNumId w:val="10"/>
  </w:num>
  <w:num w:numId="6" w16cid:durableId="940793923">
    <w:abstractNumId w:val="1"/>
  </w:num>
  <w:num w:numId="7" w16cid:durableId="1462113307">
    <w:abstractNumId w:val="0"/>
  </w:num>
  <w:num w:numId="8" w16cid:durableId="1536191507">
    <w:abstractNumId w:val="6"/>
  </w:num>
  <w:num w:numId="9" w16cid:durableId="612708545">
    <w:abstractNumId w:val="3"/>
  </w:num>
  <w:num w:numId="10" w16cid:durableId="1093551593">
    <w:abstractNumId w:val="7"/>
  </w:num>
  <w:num w:numId="11" w16cid:durableId="1818109063">
    <w:abstractNumId w:val="5"/>
  </w:num>
  <w:num w:numId="12" w16cid:durableId="2159172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GrammaticalError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activeWritingStyle w:appName="MSWord" w:lang="pt-BR" w:vendorID="1" w:dllVersion="513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FDC"/>
    <w:rsid w:val="00000674"/>
    <w:rsid w:val="0000103E"/>
    <w:rsid w:val="00002553"/>
    <w:rsid w:val="0000360D"/>
    <w:rsid w:val="0000525B"/>
    <w:rsid w:val="000069DC"/>
    <w:rsid w:val="00011BC6"/>
    <w:rsid w:val="000135F7"/>
    <w:rsid w:val="00015161"/>
    <w:rsid w:val="00015D28"/>
    <w:rsid w:val="000162C4"/>
    <w:rsid w:val="00022058"/>
    <w:rsid w:val="000249BD"/>
    <w:rsid w:val="00024D9D"/>
    <w:rsid w:val="00025217"/>
    <w:rsid w:val="00036FDC"/>
    <w:rsid w:val="000406C0"/>
    <w:rsid w:val="00041135"/>
    <w:rsid w:val="00041EC2"/>
    <w:rsid w:val="000449E8"/>
    <w:rsid w:val="00054B8C"/>
    <w:rsid w:val="00062404"/>
    <w:rsid w:val="00064D79"/>
    <w:rsid w:val="000661F3"/>
    <w:rsid w:val="00080185"/>
    <w:rsid w:val="000803C8"/>
    <w:rsid w:val="00081D2B"/>
    <w:rsid w:val="000939F4"/>
    <w:rsid w:val="0009761B"/>
    <w:rsid w:val="00097F76"/>
    <w:rsid w:val="000A41A8"/>
    <w:rsid w:val="000B1649"/>
    <w:rsid w:val="000B18A6"/>
    <w:rsid w:val="000B31B2"/>
    <w:rsid w:val="000B31C4"/>
    <w:rsid w:val="000B3F52"/>
    <w:rsid w:val="000B5A04"/>
    <w:rsid w:val="000B6584"/>
    <w:rsid w:val="000C07FD"/>
    <w:rsid w:val="000C2C94"/>
    <w:rsid w:val="000C4AB2"/>
    <w:rsid w:val="000C5407"/>
    <w:rsid w:val="000C59E2"/>
    <w:rsid w:val="000D45C2"/>
    <w:rsid w:val="000D7030"/>
    <w:rsid w:val="000D7C81"/>
    <w:rsid w:val="000E01FE"/>
    <w:rsid w:val="000E1E1A"/>
    <w:rsid w:val="000E2672"/>
    <w:rsid w:val="000E3F75"/>
    <w:rsid w:val="000E52EC"/>
    <w:rsid w:val="000F5C29"/>
    <w:rsid w:val="00101AAD"/>
    <w:rsid w:val="00105843"/>
    <w:rsid w:val="001063E9"/>
    <w:rsid w:val="00107D0C"/>
    <w:rsid w:val="00110216"/>
    <w:rsid w:val="00111404"/>
    <w:rsid w:val="00111A76"/>
    <w:rsid w:val="00111F06"/>
    <w:rsid w:val="00112268"/>
    <w:rsid w:val="00115880"/>
    <w:rsid w:val="00121C57"/>
    <w:rsid w:val="00123953"/>
    <w:rsid w:val="001311E6"/>
    <w:rsid w:val="001345A0"/>
    <w:rsid w:val="0013462D"/>
    <w:rsid w:val="00135BF2"/>
    <w:rsid w:val="001372EB"/>
    <w:rsid w:val="0014135F"/>
    <w:rsid w:val="0014418E"/>
    <w:rsid w:val="0014652C"/>
    <w:rsid w:val="00153B99"/>
    <w:rsid w:val="00160AB3"/>
    <w:rsid w:val="00161296"/>
    <w:rsid w:val="00164146"/>
    <w:rsid w:val="001666A9"/>
    <w:rsid w:val="001672AE"/>
    <w:rsid w:val="00171629"/>
    <w:rsid w:val="0017409C"/>
    <w:rsid w:val="00180957"/>
    <w:rsid w:val="00180F11"/>
    <w:rsid w:val="00182123"/>
    <w:rsid w:val="00184737"/>
    <w:rsid w:val="0019469F"/>
    <w:rsid w:val="0019704E"/>
    <w:rsid w:val="0019755C"/>
    <w:rsid w:val="001A1AFA"/>
    <w:rsid w:val="001A1ECA"/>
    <w:rsid w:val="001A62DA"/>
    <w:rsid w:val="001B1791"/>
    <w:rsid w:val="001B2A31"/>
    <w:rsid w:val="001B6102"/>
    <w:rsid w:val="001B7BFE"/>
    <w:rsid w:val="001C0936"/>
    <w:rsid w:val="001D57EB"/>
    <w:rsid w:val="001E0310"/>
    <w:rsid w:val="001E4677"/>
    <w:rsid w:val="001F05BC"/>
    <w:rsid w:val="001F3A69"/>
    <w:rsid w:val="001F5D44"/>
    <w:rsid w:val="00203B69"/>
    <w:rsid w:val="002102B6"/>
    <w:rsid w:val="00213544"/>
    <w:rsid w:val="002179B1"/>
    <w:rsid w:val="00224996"/>
    <w:rsid w:val="00227BD7"/>
    <w:rsid w:val="002314CE"/>
    <w:rsid w:val="00231AF8"/>
    <w:rsid w:val="0023320A"/>
    <w:rsid w:val="00233B58"/>
    <w:rsid w:val="00234BA1"/>
    <w:rsid w:val="00235E21"/>
    <w:rsid w:val="0023799C"/>
    <w:rsid w:val="00240710"/>
    <w:rsid w:val="002431FF"/>
    <w:rsid w:val="00243D70"/>
    <w:rsid w:val="0024511F"/>
    <w:rsid w:val="00245C31"/>
    <w:rsid w:val="00246C71"/>
    <w:rsid w:val="00252B45"/>
    <w:rsid w:val="00255D47"/>
    <w:rsid w:val="00262686"/>
    <w:rsid w:val="00265655"/>
    <w:rsid w:val="00266357"/>
    <w:rsid w:val="00266AF9"/>
    <w:rsid w:val="00271C40"/>
    <w:rsid w:val="0027478B"/>
    <w:rsid w:val="002765E6"/>
    <w:rsid w:val="00281CD5"/>
    <w:rsid w:val="0028624C"/>
    <w:rsid w:val="00290E4C"/>
    <w:rsid w:val="00294A07"/>
    <w:rsid w:val="00295A7B"/>
    <w:rsid w:val="002969F9"/>
    <w:rsid w:val="002A0C72"/>
    <w:rsid w:val="002A5EDD"/>
    <w:rsid w:val="002B1C2F"/>
    <w:rsid w:val="002B6D31"/>
    <w:rsid w:val="002C2285"/>
    <w:rsid w:val="002D11BF"/>
    <w:rsid w:val="002D26D5"/>
    <w:rsid w:val="002D4E78"/>
    <w:rsid w:val="002D6A23"/>
    <w:rsid w:val="002D7A50"/>
    <w:rsid w:val="002E0508"/>
    <w:rsid w:val="002E6B98"/>
    <w:rsid w:val="002F4133"/>
    <w:rsid w:val="002F4165"/>
    <w:rsid w:val="002F660A"/>
    <w:rsid w:val="00300633"/>
    <w:rsid w:val="003047C5"/>
    <w:rsid w:val="00306256"/>
    <w:rsid w:val="0031441B"/>
    <w:rsid w:val="0031492A"/>
    <w:rsid w:val="00315BF1"/>
    <w:rsid w:val="00323B9B"/>
    <w:rsid w:val="00323EE6"/>
    <w:rsid w:val="003274C9"/>
    <w:rsid w:val="003404FB"/>
    <w:rsid w:val="00343D5D"/>
    <w:rsid w:val="003448C9"/>
    <w:rsid w:val="003504D7"/>
    <w:rsid w:val="00352514"/>
    <w:rsid w:val="003557B9"/>
    <w:rsid w:val="00362CF9"/>
    <w:rsid w:val="00363611"/>
    <w:rsid w:val="00364782"/>
    <w:rsid w:val="00365F69"/>
    <w:rsid w:val="00366816"/>
    <w:rsid w:val="00367A04"/>
    <w:rsid w:val="0037115E"/>
    <w:rsid w:val="00371C4E"/>
    <w:rsid w:val="003758E8"/>
    <w:rsid w:val="00380130"/>
    <w:rsid w:val="003820A1"/>
    <w:rsid w:val="0038419B"/>
    <w:rsid w:val="00387CE3"/>
    <w:rsid w:val="00390397"/>
    <w:rsid w:val="003921B8"/>
    <w:rsid w:val="00392437"/>
    <w:rsid w:val="00396BAA"/>
    <w:rsid w:val="003A0D89"/>
    <w:rsid w:val="003A62CB"/>
    <w:rsid w:val="003A7F26"/>
    <w:rsid w:val="003A7F5D"/>
    <w:rsid w:val="003B35A8"/>
    <w:rsid w:val="003B4B8C"/>
    <w:rsid w:val="003B5E7E"/>
    <w:rsid w:val="003C4A21"/>
    <w:rsid w:val="003C6541"/>
    <w:rsid w:val="003C67C5"/>
    <w:rsid w:val="003C6C96"/>
    <w:rsid w:val="003D25AE"/>
    <w:rsid w:val="003E4379"/>
    <w:rsid w:val="003E4577"/>
    <w:rsid w:val="003E5F76"/>
    <w:rsid w:val="003E6047"/>
    <w:rsid w:val="003E6220"/>
    <w:rsid w:val="003E7ACC"/>
    <w:rsid w:val="003F6687"/>
    <w:rsid w:val="0041121D"/>
    <w:rsid w:val="00412A15"/>
    <w:rsid w:val="00416F7C"/>
    <w:rsid w:val="00421481"/>
    <w:rsid w:val="004220FA"/>
    <w:rsid w:val="00422D7B"/>
    <w:rsid w:val="0042397E"/>
    <w:rsid w:val="0042671B"/>
    <w:rsid w:val="00426CB9"/>
    <w:rsid w:val="00426DD8"/>
    <w:rsid w:val="004311E4"/>
    <w:rsid w:val="00436DEC"/>
    <w:rsid w:val="0044172B"/>
    <w:rsid w:val="0044198C"/>
    <w:rsid w:val="00444751"/>
    <w:rsid w:val="0044551A"/>
    <w:rsid w:val="004526C8"/>
    <w:rsid w:val="0045337E"/>
    <w:rsid w:val="0045351F"/>
    <w:rsid w:val="00453A58"/>
    <w:rsid w:val="004546BC"/>
    <w:rsid w:val="00454FB0"/>
    <w:rsid w:val="00455B6B"/>
    <w:rsid w:val="004622BD"/>
    <w:rsid w:val="00462ABA"/>
    <w:rsid w:val="0046386B"/>
    <w:rsid w:val="0046392A"/>
    <w:rsid w:val="00466E93"/>
    <w:rsid w:val="00472128"/>
    <w:rsid w:val="0047521C"/>
    <w:rsid w:val="00480211"/>
    <w:rsid w:val="004916F6"/>
    <w:rsid w:val="00491868"/>
    <w:rsid w:val="004920B9"/>
    <w:rsid w:val="004950E6"/>
    <w:rsid w:val="004A1151"/>
    <w:rsid w:val="004A12AB"/>
    <w:rsid w:val="004A1560"/>
    <w:rsid w:val="004A4943"/>
    <w:rsid w:val="004A4952"/>
    <w:rsid w:val="004A6191"/>
    <w:rsid w:val="004A7B77"/>
    <w:rsid w:val="004B0564"/>
    <w:rsid w:val="004B3C46"/>
    <w:rsid w:val="004C226F"/>
    <w:rsid w:val="004C6824"/>
    <w:rsid w:val="004D253E"/>
    <w:rsid w:val="004D3743"/>
    <w:rsid w:val="004E25AD"/>
    <w:rsid w:val="004F062D"/>
    <w:rsid w:val="004F4070"/>
    <w:rsid w:val="004F45C6"/>
    <w:rsid w:val="00502455"/>
    <w:rsid w:val="005059E7"/>
    <w:rsid w:val="005066CE"/>
    <w:rsid w:val="00506C70"/>
    <w:rsid w:val="0051498D"/>
    <w:rsid w:val="005245EA"/>
    <w:rsid w:val="00532D69"/>
    <w:rsid w:val="005371DE"/>
    <w:rsid w:val="0053760F"/>
    <w:rsid w:val="005428CA"/>
    <w:rsid w:val="005477D7"/>
    <w:rsid w:val="0055113A"/>
    <w:rsid w:val="005530BB"/>
    <w:rsid w:val="00554EFC"/>
    <w:rsid w:val="005550A5"/>
    <w:rsid w:val="0056413C"/>
    <w:rsid w:val="00565C91"/>
    <w:rsid w:val="0057132D"/>
    <w:rsid w:val="005717BC"/>
    <w:rsid w:val="0057390E"/>
    <w:rsid w:val="00574949"/>
    <w:rsid w:val="00577D5C"/>
    <w:rsid w:val="005800FC"/>
    <w:rsid w:val="005835E9"/>
    <w:rsid w:val="00584DDF"/>
    <w:rsid w:val="0058559B"/>
    <w:rsid w:val="005907E2"/>
    <w:rsid w:val="005955FE"/>
    <w:rsid w:val="00597853"/>
    <w:rsid w:val="00597D3C"/>
    <w:rsid w:val="005A017C"/>
    <w:rsid w:val="005B223F"/>
    <w:rsid w:val="005B3242"/>
    <w:rsid w:val="005B4B5B"/>
    <w:rsid w:val="005B54D3"/>
    <w:rsid w:val="005B65E0"/>
    <w:rsid w:val="005B7141"/>
    <w:rsid w:val="005C04CA"/>
    <w:rsid w:val="005C07AB"/>
    <w:rsid w:val="005C2091"/>
    <w:rsid w:val="005C6A7F"/>
    <w:rsid w:val="005D18FE"/>
    <w:rsid w:val="005D1F1C"/>
    <w:rsid w:val="005D309F"/>
    <w:rsid w:val="005D32C5"/>
    <w:rsid w:val="005D73E3"/>
    <w:rsid w:val="005E07DB"/>
    <w:rsid w:val="005E1B45"/>
    <w:rsid w:val="005E785B"/>
    <w:rsid w:val="005F0AAF"/>
    <w:rsid w:val="005F12FF"/>
    <w:rsid w:val="006013E7"/>
    <w:rsid w:val="00604BC6"/>
    <w:rsid w:val="00605CEC"/>
    <w:rsid w:val="0060619B"/>
    <w:rsid w:val="00607F3F"/>
    <w:rsid w:val="00610DAC"/>
    <w:rsid w:val="00620B85"/>
    <w:rsid w:val="00621137"/>
    <w:rsid w:val="0062286D"/>
    <w:rsid w:val="00622D1F"/>
    <w:rsid w:val="00631C40"/>
    <w:rsid w:val="00633F30"/>
    <w:rsid w:val="00634C6F"/>
    <w:rsid w:val="00637993"/>
    <w:rsid w:val="0064035F"/>
    <w:rsid w:val="0064407A"/>
    <w:rsid w:val="00644D92"/>
    <w:rsid w:val="00651D59"/>
    <w:rsid w:val="00652B4B"/>
    <w:rsid w:val="00652B72"/>
    <w:rsid w:val="00653DF6"/>
    <w:rsid w:val="00654186"/>
    <w:rsid w:val="006650C6"/>
    <w:rsid w:val="00666227"/>
    <w:rsid w:val="00666C77"/>
    <w:rsid w:val="0068089D"/>
    <w:rsid w:val="00683F99"/>
    <w:rsid w:val="006876CD"/>
    <w:rsid w:val="00687B77"/>
    <w:rsid w:val="00692219"/>
    <w:rsid w:val="006926DF"/>
    <w:rsid w:val="0069502A"/>
    <w:rsid w:val="00697AB3"/>
    <w:rsid w:val="006A09A5"/>
    <w:rsid w:val="006A3A14"/>
    <w:rsid w:val="006A4537"/>
    <w:rsid w:val="006A4E37"/>
    <w:rsid w:val="006B0160"/>
    <w:rsid w:val="006C0130"/>
    <w:rsid w:val="006C0999"/>
    <w:rsid w:val="006C2319"/>
    <w:rsid w:val="006C2724"/>
    <w:rsid w:val="006C677B"/>
    <w:rsid w:val="006C7ED9"/>
    <w:rsid w:val="006D114B"/>
    <w:rsid w:val="006D404C"/>
    <w:rsid w:val="006E2C12"/>
    <w:rsid w:val="006E46D3"/>
    <w:rsid w:val="006F0475"/>
    <w:rsid w:val="006F0E35"/>
    <w:rsid w:val="006F4D00"/>
    <w:rsid w:val="006F647E"/>
    <w:rsid w:val="006F720D"/>
    <w:rsid w:val="006F76DF"/>
    <w:rsid w:val="00700B14"/>
    <w:rsid w:val="00704866"/>
    <w:rsid w:val="00704B45"/>
    <w:rsid w:val="00710252"/>
    <w:rsid w:val="00713037"/>
    <w:rsid w:val="00715913"/>
    <w:rsid w:val="007161C9"/>
    <w:rsid w:val="0071636E"/>
    <w:rsid w:val="00716931"/>
    <w:rsid w:val="0071729F"/>
    <w:rsid w:val="00721623"/>
    <w:rsid w:val="007223DB"/>
    <w:rsid w:val="007228FF"/>
    <w:rsid w:val="00726770"/>
    <w:rsid w:val="00727C36"/>
    <w:rsid w:val="00735D35"/>
    <w:rsid w:val="00737668"/>
    <w:rsid w:val="00745CC7"/>
    <w:rsid w:val="00752651"/>
    <w:rsid w:val="0075435C"/>
    <w:rsid w:val="00757800"/>
    <w:rsid w:val="00760C05"/>
    <w:rsid w:val="00762B3E"/>
    <w:rsid w:val="00763444"/>
    <w:rsid w:val="00764BE3"/>
    <w:rsid w:val="00772277"/>
    <w:rsid w:val="0077466B"/>
    <w:rsid w:val="00783711"/>
    <w:rsid w:val="007854D5"/>
    <w:rsid w:val="00791C97"/>
    <w:rsid w:val="007956E3"/>
    <w:rsid w:val="00796408"/>
    <w:rsid w:val="00797EA6"/>
    <w:rsid w:val="007A02E2"/>
    <w:rsid w:val="007A0C99"/>
    <w:rsid w:val="007B3034"/>
    <w:rsid w:val="007B7E46"/>
    <w:rsid w:val="007C0513"/>
    <w:rsid w:val="007C0BD2"/>
    <w:rsid w:val="007C0D09"/>
    <w:rsid w:val="007C131A"/>
    <w:rsid w:val="007C1483"/>
    <w:rsid w:val="007C22E3"/>
    <w:rsid w:val="007C5589"/>
    <w:rsid w:val="007C5886"/>
    <w:rsid w:val="007D0814"/>
    <w:rsid w:val="007D58D2"/>
    <w:rsid w:val="007D5994"/>
    <w:rsid w:val="007E05FB"/>
    <w:rsid w:val="007E1AB4"/>
    <w:rsid w:val="007E39A3"/>
    <w:rsid w:val="007E54AF"/>
    <w:rsid w:val="007F1F20"/>
    <w:rsid w:val="007F55E9"/>
    <w:rsid w:val="00810E2E"/>
    <w:rsid w:val="00812869"/>
    <w:rsid w:val="0081326E"/>
    <w:rsid w:val="00816488"/>
    <w:rsid w:val="008227EE"/>
    <w:rsid w:val="0082571A"/>
    <w:rsid w:val="00825EE5"/>
    <w:rsid w:val="00830279"/>
    <w:rsid w:val="0083027F"/>
    <w:rsid w:val="008342CF"/>
    <w:rsid w:val="00834A9E"/>
    <w:rsid w:val="0083506B"/>
    <w:rsid w:val="008428A3"/>
    <w:rsid w:val="00844184"/>
    <w:rsid w:val="00845413"/>
    <w:rsid w:val="00846D1C"/>
    <w:rsid w:val="0085054A"/>
    <w:rsid w:val="008541B3"/>
    <w:rsid w:val="00854D21"/>
    <w:rsid w:val="00855C3E"/>
    <w:rsid w:val="00855F2F"/>
    <w:rsid w:val="00856681"/>
    <w:rsid w:val="0086012B"/>
    <w:rsid w:val="00862AC4"/>
    <w:rsid w:val="00866155"/>
    <w:rsid w:val="00870303"/>
    <w:rsid w:val="00872EEF"/>
    <w:rsid w:val="00873F97"/>
    <w:rsid w:val="008777ED"/>
    <w:rsid w:val="00883450"/>
    <w:rsid w:val="008836C0"/>
    <w:rsid w:val="00883E87"/>
    <w:rsid w:val="00885536"/>
    <w:rsid w:val="00894972"/>
    <w:rsid w:val="008A2D73"/>
    <w:rsid w:val="008A3E81"/>
    <w:rsid w:val="008B0926"/>
    <w:rsid w:val="008B1C2E"/>
    <w:rsid w:val="008B29EA"/>
    <w:rsid w:val="008B4692"/>
    <w:rsid w:val="008B6848"/>
    <w:rsid w:val="008D2603"/>
    <w:rsid w:val="008D62BF"/>
    <w:rsid w:val="008E5E8B"/>
    <w:rsid w:val="008E70CD"/>
    <w:rsid w:val="008F0D29"/>
    <w:rsid w:val="008F1752"/>
    <w:rsid w:val="008F2D1E"/>
    <w:rsid w:val="008F37A2"/>
    <w:rsid w:val="008F37BF"/>
    <w:rsid w:val="008F5A6F"/>
    <w:rsid w:val="008F5C50"/>
    <w:rsid w:val="008F7A0C"/>
    <w:rsid w:val="00904865"/>
    <w:rsid w:val="00911CE1"/>
    <w:rsid w:val="009123BD"/>
    <w:rsid w:val="00913583"/>
    <w:rsid w:val="00915A72"/>
    <w:rsid w:val="009205B2"/>
    <w:rsid w:val="0092759D"/>
    <w:rsid w:val="00935D8C"/>
    <w:rsid w:val="00937713"/>
    <w:rsid w:val="0094400C"/>
    <w:rsid w:val="00946F2A"/>
    <w:rsid w:val="00947BEC"/>
    <w:rsid w:val="00950C50"/>
    <w:rsid w:val="00953C2E"/>
    <w:rsid w:val="00953D54"/>
    <w:rsid w:val="00954704"/>
    <w:rsid w:val="00956F29"/>
    <w:rsid w:val="00956FD1"/>
    <w:rsid w:val="00960993"/>
    <w:rsid w:val="0096327B"/>
    <w:rsid w:val="00964120"/>
    <w:rsid w:val="00964A06"/>
    <w:rsid w:val="00971B5E"/>
    <w:rsid w:val="00973F65"/>
    <w:rsid w:val="00974A18"/>
    <w:rsid w:val="0099108C"/>
    <w:rsid w:val="0099508E"/>
    <w:rsid w:val="009954BD"/>
    <w:rsid w:val="00995E6B"/>
    <w:rsid w:val="009A1C13"/>
    <w:rsid w:val="009B402F"/>
    <w:rsid w:val="009B6A20"/>
    <w:rsid w:val="009B7022"/>
    <w:rsid w:val="009C1F25"/>
    <w:rsid w:val="009C2F11"/>
    <w:rsid w:val="009C44AA"/>
    <w:rsid w:val="009C58D1"/>
    <w:rsid w:val="009C76A6"/>
    <w:rsid w:val="009D3A1E"/>
    <w:rsid w:val="009D5D95"/>
    <w:rsid w:val="009E6D6D"/>
    <w:rsid w:val="009F1AB9"/>
    <w:rsid w:val="009F2F67"/>
    <w:rsid w:val="009F6064"/>
    <w:rsid w:val="009F793F"/>
    <w:rsid w:val="009F7DF9"/>
    <w:rsid w:val="009F7FF0"/>
    <w:rsid w:val="00A01C30"/>
    <w:rsid w:val="00A02F0D"/>
    <w:rsid w:val="00A03989"/>
    <w:rsid w:val="00A1091E"/>
    <w:rsid w:val="00A1175D"/>
    <w:rsid w:val="00A125D1"/>
    <w:rsid w:val="00A130F9"/>
    <w:rsid w:val="00A13136"/>
    <w:rsid w:val="00A13EA1"/>
    <w:rsid w:val="00A163D5"/>
    <w:rsid w:val="00A20D07"/>
    <w:rsid w:val="00A21056"/>
    <w:rsid w:val="00A27392"/>
    <w:rsid w:val="00A40F50"/>
    <w:rsid w:val="00A51A26"/>
    <w:rsid w:val="00A567B9"/>
    <w:rsid w:val="00A57FA9"/>
    <w:rsid w:val="00A70F07"/>
    <w:rsid w:val="00A75717"/>
    <w:rsid w:val="00A80E51"/>
    <w:rsid w:val="00A82A15"/>
    <w:rsid w:val="00A83C84"/>
    <w:rsid w:val="00A84F54"/>
    <w:rsid w:val="00A874E7"/>
    <w:rsid w:val="00A91F46"/>
    <w:rsid w:val="00A9229C"/>
    <w:rsid w:val="00AA4D99"/>
    <w:rsid w:val="00AA533B"/>
    <w:rsid w:val="00AA6D21"/>
    <w:rsid w:val="00AB0F50"/>
    <w:rsid w:val="00AB349C"/>
    <w:rsid w:val="00AB3902"/>
    <w:rsid w:val="00AC600E"/>
    <w:rsid w:val="00AD317E"/>
    <w:rsid w:val="00AD348C"/>
    <w:rsid w:val="00AD364F"/>
    <w:rsid w:val="00AD7AAD"/>
    <w:rsid w:val="00AD7E3D"/>
    <w:rsid w:val="00AE3E6F"/>
    <w:rsid w:val="00AF6286"/>
    <w:rsid w:val="00AF77FA"/>
    <w:rsid w:val="00AF7AE0"/>
    <w:rsid w:val="00B006C5"/>
    <w:rsid w:val="00B007BF"/>
    <w:rsid w:val="00B02277"/>
    <w:rsid w:val="00B02423"/>
    <w:rsid w:val="00B02664"/>
    <w:rsid w:val="00B0413E"/>
    <w:rsid w:val="00B0662D"/>
    <w:rsid w:val="00B06B34"/>
    <w:rsid w:val="00B07544"/>
    <w:rsid w:val="00B10E03"/>
    <w:rsid w:val="00B11415"/>
    <w:rsid w:val="00B13642"/>
    <w:rsid w:val="00B138E9"/>
    <w:rsid w:val="00B16B21"/>
    <w:rsid w:val="00B212F3"/>
    <w:rsid w:val="00B218AE"/>
    <w:rsid w:val="00B22E8D"/>
    <w:rsid w:val="00B26368"/>
    <w:rsid w:val="00B265EE"/>
    <w:rsid w:val="00B27020"/>
    <w:rsid w:val="00B27CE5"/>
    <w:rsid w:val="00B3222E"/>
    <w:rsid w:val="00B32A6C"/>
    <w:rsid w:val="00B41612"/>
    <w:rsid w:val="00B432E5"/>
    <w:rsid w:val="00B47ACA"/>
    <w:rsid w:val="00B52A3D"/>
    <w:rsid w:val="00B532F2"/>
    <w:rsid w:val="00B64AB5"/>
    <w:rsid w:val="00B65063"/>
    <w:rsid w:val="00B67B9C"/>
    <w:rsid w:val="00B7061C"/>
    <w:rsid w:val="00B71633"/>
    <w:rsid w:val="00B71895"/>
    <w:rsid w:val="00B733B7"/>
    <w:rsid w:val="00B75FC9"/>
    <w:rsid w:val="00B835DA"/>
    <w:rsid w:val="00B837BC"/>
    <w:rsid w:val="00B84375"/>
    <w:rsid w:val="00B9204B"/>
    <w:rsid w:val="00B93437"/>
    <w:rsid w:val="00B9362B"/>
    <w:rsid w:val="00BA64C4"/>
    <w:rsid w:val="00BB02E0"/>
    <w:rsid w:val="00BB325D"/>
    <w:rsid w:val="00BC42CC"/>
    <w:rsid w:val="00BC7166"/>
    <w:rsid w:val="00BD2D73"/>
    <w:rsid w:val="00BD310C"/>
    <w:rsid w:val="00BE10A6"/>
    <w:rsid w:val="00BE1454"/>
    <w:rsid w:val="00BE40D1"/>
    <w:rsid w:val="00BE445F"/>
    <w:rsid w:val="00BE5D9C"/>
    <w:rsid w:val="00C01254"/>
    <w:rsid w:val="00C06574"/>
    <w:rsid w:val="00C0696B"/>
    <w:rsid w:val="00C11B2A"/>
    <w:rsid w:val="00C11E99"/>
    <w:rsid w:val="00C11FBD"/>
    <w:rsid w:val="00C12BD2"/>
    <w:rsid w:val="00C20F58"/>
    <w:rsid w:val="00C2502E"/>
    <w:rsid w:val="00C270A4"/>
    <w:rsid w:val="00C32633"/>
    <w:rsid w:val="00C33327"/>
    <w:rsid w:val="00C33C80"/>
    <w:rsid w:val="00C34848"/>
    <w:rsid w:val="00C355A6"/>
    <w:rsid w:val="00C35D7F"/>
    <w:rsid w:val="00C36B16"/>
    <w:rsid w:val="00C4106B"/>
    <w:rsid w:val="00C422BE"/>
    <w:rsid w:val="00C5137A"/>
    <w:rsid w:val="00C51C1B"/>
    <w:rsid w:val="00C51E0A"/>
    <w:rsid w:val="00C51FE7"/>
    <w:rsid w:val="00C527AA"/>
    <w:rsid w:val="00C528E2"/>
    <w:rsid w:val="00C56733"/>
    <w:rsid w:val="00C571D2"/>
    <w:rsid w:val="00C57C2C"/>
    <w:rsid w:val="00C619FB"/>
    <w:rsid w:val="00C61AE0"/>
    <w:rsid w:val="00C75714"/>
    <w:rsid w:val="00C80965"/>
    <w:rsid w:val="00C811B8"/>
    <w:rsid w:val="00C8278C"/>
    <w:rsid w:val="00C8493F"/>
    <w:rsid w:val="00C8526A"/>
    <w:rsid w:val="00C853CE"/>
    <w:rsid w:val="00C9280F"/>
    <w:rsid w:val="00C9527D"/>
    <w:rsid w:val="00CA015C"/>
    <w:rsid w:val="00CB13EC"/>
    <w:rsid w:val="00CB3936"/>
    <w:rsid w:val="00CC044C"/>
    <w:rsid w:val="00CC0571"/>
    <w:rsid w:val="00CC0FEB"/>
    <w:rsid w:val="00CC2BB9"/>
    <w:rsid w:val="00CC5E1D"/>
    <w:rsid w:val="00CD0B98"/>
    <w:rsid w:val="00CD1CB5"/>
    <w:rsid w:val="00CD243B"/>
    <w:rsid w:val="00CD25E2"/>
    <w:rsid w:val="00CD36FE"/>
    <w:rsid w:val="00CD6B3A"/>
    <w:rsid w:val="00CD723E"/>
    <w:rsid w:val="00CE0A4B"/>
    <w:rsid w:val="00CE33B3"/>
    <w:rsid w:val="00CE710C"/>
    <w:rsid w:val="00CF2B41"/>
    <w:rsid w:val="00D01470"/>
    <w:rsid w:val="00D048DB"/>
    <w:rsid w:val="00D07D4B"/>
    <w:rsid w:val="00D11E41"/>
    <w:rsid w:val="00D132B8"/>
    <w:rsid w:val="00D232B6"/>
    <w:rsid w:val="00D24D42"/>
    <w:rsid w:val="00D32360"/>
    <w:rsid w:val="00D36A78"/>
    <w:rsid w:val="00D37E5D"/>
    <w:rsid w:val="00D44C9C"/>
    <w:rsid w:val="00D4591D"/>
    <w:rsid w:val="00D506C3"/>
    <w:rsid w:val="00D50A63"/>
    <w:rsid w:val="00D50ED0"/>
    <w:rsid w:val="00D51751"/>
    <w:rsid w:val="00D51F2C"/>
    <w:rsid w:val="00D534BC"/>
    <w:rsid w:val="00D55E22"/>
    <w:rsid w:val="00D63505"/>
    <w:rsid w:val="00D647D1"/>
    <w:rsid w:val="00D759A4"/>
    <w:rsid w:val="00D8472E"/>
    <w:rsid w:val="00D8624D"/>
    <w:rsid w:val="00D90852"/>
    <w:rsid w:val="00D919A3"/>
    <w:rsid w:val="00D94469"/>
    <w:rsid w:val="00DA14AC"/>
    <w:rsid w:val="00DA158B"/>
    <w:rsid w:val="00DA6E8B"/>
    <w:rsid w:val="00DB000C"/>
    <w:rsid w:val="00DB2C7F"/>
    <w:rsid w:val="00DB4955"/>
    <w:rsid w:val="00DB67DA"/>
    <w:rsid w:val="00DC5433"/>
    <w:rsid w:val="00DC5659"/>
    <w:rsid w:val="00DD41A8"/>
    <w:rsid w:val="00DD4687"/>
    <w:rsid w:val="00DD4989"/>
    <w:rsid w:val="00DE2BD5"/>
    <w:rsid w:val="00DE5C7B"/>
    <w:rsid w:val="00DE750F"/>
    <w:rsid w:val="00DF11FD"/>
    <w:rsid w:val="00DF1D3C"/>
    <w:rsid w:val="00DF530D"/>
    <w:rsid w:val="00DF7AD1"/>
    <w:rsid w:val="00E00647"/>
    <w:rsid w:val="00E00AEE"/>
    <w:rsid w:val="00E01877"/>
    <w:rsid w:val="00E01C57"/>
    <w:rsid w:val="00E03BDD"/>
    <w:rsid w:val="00E04B41"/>
    <w:rsid w:val="00E04F2C"/>
    <w:rsid w:val="00E06A7E"/>
    <w:rsid w:val="00E0731F"/>
    <w:rsid w:val="00E2260F"/>
    <w:rsid w:val="00E268DB"/>
    <w:rsid w:val="00E27C95"/>
    <w:rsid w:val="00E34001"/>
    <w:rsid w:val="00E421FF"/>
    <w:rsid w:val="00E423A1"/>
    <w:rsid w:val="00E44B78"/>
    <w:rsid w:val="00E51FF7"/>
    <w:rsid w:val="00E52D38"/>
    <w:rsid w:val="00E54456"/>
    <w:rsid w:val="00E56D04"/>
    <w:rsid w:val="00E6180F"/>
    <w:rsid w:val="00E62BDA"/>
    <w:rsid w:val="00E62EA7"/>
    <w:rsid w:val="00E65594"/>
    <w:rsid w:val="00E6652B"/>
    <w:rsid w:val="00E70200"/>
    <w:rsid w:val="00E70B8B"/>
    <w:rsid w:val="00E728D5"/>
    <w:rsid w:val="00E86032"/>
    <w:rsid w:val="00E86071"/>
    <w:rsid w:val="00E96C22"/>
    <w:rsid w:val="00E96FF5"/>
    <w:rsid w:val="00EA3019"/>
    <w:rsid w:val="00EA6E74"/>
    <w:rsid w:val="00EA7423"/>
    <w:rsid w:val="00EB3CD9"/>
    <w:rsid w:val="00EC4DDC"/>
    <w:rsid w:val="00ED3E1F"/>
    <w:rsid w:val="00ED6908"/>
    <w:rsid w:val="00EE2F82"/>
    <w:rsid w:val="00EE4D85"/>
    <w:rsid w:val="00EE55FE"/>
    <w:rsid w:val="00EE5C26"/>
    <w:rsid w:val="00EF050D"/>
    <w:rsid w:val="00EF152C"/>
    <w:rsid w:val="00EF7570"/>
    <w:rsid w:val="00EF7807"/>
    <w:rsid w:val="00F15570"/>
    <w:rsid w:val="00F21884"/>
    <w:rsid w:val="00F22B76"/>
    <w:rsid w:val="00F25EB1"/>
    <w:rsid w:val="00F270FD"/>
    <w:rsid w:val="00F32391"/>
    <w:rsid w:val="00F35196"/>
    <w:rsid w:val="00F35D68"/>
    <w:rsid w:val="00F4417F"/>
    <w:rsid w:val="00F506B8"/>
    <w:rsid w:val="00F50E60"/>
    <w:rsid w:val="00F51C2D"/>
    <w:rsid w:val="00F51F8B"/>
    <w:rsid w:val="00F55690"/>
    <w:rsid w:val="00F57DF6"/>
    <w:rsid w:val="00F608B4"/>
    <w:rsid w:val="00F62C9C"/>
    <w:rsid w:val="00F6619C"/>
    <w:rsid w:val="00F7437B"/>
    <w:rsid w:val="00F80381"/>
    <w:rsid w:val="00F82A9C"/>
    <w:rsid w:val="00F8503C"/>
    <w:rsid w:val="00F86BB2"/>
    <w:rsid w:val="00F90C1F"/>
    <w:rsid w:val="00F91088"/>
    <w:rsid w:val="00F9457C"/>
    <w:rsid w:val="00F9624A"/>
    <w:rsid w:val="00FA419E"/>
    <w:rsid w:val="00FA50CA"/>
    <w:rsid w:val="00FC2CA2"/>
    <w:rsid w:val="00FC3AB5"/>
    <w:rsid w:val="00FD3C38"/>
    <w:rsid w:val="00FD6758"/>
    <w:rsid w:val="00FE263F"/>
    <w:rsid w:val="00FE7317"/>
    <w:rsid w:val="00FE7DC7"/>
    <w:rsid w:val="00FE7F1E"/>
    <w:rsid w:val="00FF0F01"/>
    <w:rsid w:val="00FF23E1"/>
    <w:rsid w:val="00FF5FCA"/>
    <w:rsid w:val="00FF6218"/>
    <w:rsid w:val="00FF7801"/>
    <w:rsid w:val="00FF7DD6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96C33E"/>
  <w15:docId w15:val="{4341B383-1D3E-41A7-BC7C-8D2A5FF1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1895"/>
    <w:pPr>
      <w:spacing w:after="120"/>
      <w:jc w:val="both"/>
    </w:pPr>
    <w:rPr>
      <w:rFonts w:ascii="Arial" w:hAnsi="Arial"/>
    </w:rPr>
  </w:style>
  <w:style w:type="paragraph" w:styleId="Ttulo1">
    <w:name w:val="heading 1"/>
    <w:basedOn w:val="Ttulobsico"/>
    <w:next w:val="PaNivel1"/>
    <w:qFormat/>
    <w:rsid w:val="00180957"/>
    <w:pPr>
      <w:keepNext/>
      <w:keepLines/>
      <w:tabs>
        <w:tab w:val="clear" w:pos="360"/>
        <w:tab w:val="left" w:pos="567"/>
      </w:tabs>
      <w:spacing w:before="360" w:after="480"/>
      <w:jc w:val="left"/>
      <w:outlineLvl w:val="0"/>
    </w:pPr>
    <w:rPr>
      <w:color w:val="000000" w:themeColor="text1"/>
      <w:sz w:val="28"/>
    </w:rPr>
  </w:style>
  <w:style w:type="paragraph" w:styleId="Ttulo2">
    <w:name w:val="heading 2"/>
    <w:basedOn w:val="Ttulobsico"/>
    <w:next w:val="PaNivel2"/>
    <w:qFormat/>
    <w:rsid w:val="00B71895"/>
    <w:pPr>
      <w:keepNext/>
      <w:keepLines/>
      <w:numPr>
        <w:ilvl w:val="1"/>
        <w:numId w:val="1"/>
      </w:numPr>
      <w:tabs>
        <w:tab w:val="clear" w:pos="360"/>
        <w:tab w:val="left" w:pos="1134"/>
      </w:tabs>
      <w:spacing w:before="240" w:after="240"/>
      <w:jc w:val="left"/>
      <w:outlineLvl w:val="1"/>
    </w:pPr>
    <w:rPr>
      <w:sz w:val="24"/>
      <w:szCs w:val="24"/>
    </w:rPr>
  </w:style>
  <w:style w:type="paragraph" w:styleId="Ttulo3">
    <w:name w:val="heading 3"/>
    <w:basedOn w:val="Ttulobsico"/>
    <w:next w:val="PaNivel3"/>
    <w:qFormat/>
    <w:rsid w:val="00B71895"/>
    <w:pPr>
      <w:keepNext/>
      <w:numPr>
        <w:ilvl w:val="2"/>
        <w:numId w:val="1"/>
      </w:numPr>
      <w:tabs>
        <w:tab w:val="clear" w:pos="360"/>
        <w:tab w:val="left" w:pos="1701"/>
      </w:tabs>
      <w:spacing w:before="240" w:after="240"/>
      <w:outlineLvl w:val="2"/>
    </w:pPr>
    <w:rPr>
      <w:sz w:val="24"/>
    </w:rPr>
  </w:style>
  <w:style w:type="paragraph" w:styleId="Ttulo4">
    <w:name w:val="heading 4"/>
    <w:basedOn w:val="Ttulobsico"/>
    <w:next w:val="PaNivel4"/>
    <w:qFormat/>
    <w:rsid w:val="00B71895"/>
    <w:pPr>
      <w:keepNext/>
      <w:numPr>
        <w:ilvl w:val="3"/>
        <w:numId w:val="1"/>
      </w:numPr>
      <w:tabs>
        <w:tab w:val="clear" w:pos="360"/>
        <w:tab w:val="left" w:pos="2268"/>
      </w:tabs>
      <w:ind w:left="1701"/>
      <w:outlineLvl w:val="3"/>
    </w:pPr>
    <w:rPr>
      <w:sz w:val="24"/>
    </w:rPr>
  </w:style>
  <w:style w:type="paragraph" w:styleId="Ttulo5">
    <w:name w:val="heading 5"/>
    <w:basedOn w:val="Ttulobsico"/>
    <w:next w:val="Normal"/>
    <w:qFormat/>
    <w:rsid w:val="00B71895"/>
    <w:pPr>
      <w:numPr>
        <w:ilvl w:val="4"/>
        <w:numId w:val="1"/>
      </w:numPr>
      <w:outlineLvl w:val="4"/>
    </w:pPr>
  </w:style>
  <w:style w:type="paragraph" w:styleId="Ttulo6">
    <w:name w:val="heading 6"/>
    <w:basedOn w:val="Ttulobsico"/>
    <w:next w:val="Normal"/>
    <w:qFormat/>
    <w:rsid w:val="00B71895"/>
    <w:pPr>
      <w:numPr>
        <w:ilvl w:val="5"/>
        <w:numId w:val="1"/>
      </w:numPr>
      <w:outlineLvl w:val="5"/>
    </w:pPr>
    <w:rPr>
      <w:u w:val="single"/>
    </w:rPr>
  </w:style>
  <w:style w:type="paragraph" w:styleId="Ttulo7">
    <w:name w:val="heading 7"/>
    <w:basedOn w:val="Ttulobsico"/>
    <w:next w:val="Normal"/>
    <w:qFormat/>
    <w:rsid w:val="00B71895"/>
    <w:pPr>
      <w:numPr>
        <w:ilvl w:val="6"/>
        <w:numId w:val="1"/>
      </w:numPr>
      <w:outlineLvl w:val="6"/>
    </w:pPr>
    <w:rPr>
      <w:i/>
    </w:rPr>
  </w:style>
  <w:style w:type="paragraph" w:styleId="Ttulo8">
    <w:name w:val="heading 8"/>
    <w:basedOn w:val="Ttulobsico"/>
    <w:next w:val="Normal"/>
    <w:qFormat/>
    <w:rsid w:val="00B71895"/>
    <w:pPr>
      <w:numPr>
        <w:ilvl w:val="7"/>
        <w:numId w:val="1"/>
      </w:numPr>
      <w:outlineLvl w:val="7"/>
    </w:pPr>
    <w:rPr>
      <w:i/>
    </w:rPr>
  </w:style>
  <w:style w:type="paragraph" w:styleId="Ttulo9">
    <w:name w:val="heading 9"/>
    <w:basedOn w:val="Ttulobsico"/>
    <w:next w:val="Normal"/>
    <w:qFormat/>
    <w:rsid w:val="00B71895"/>
    <w:pPr>
      <w:numPr>
        <w:ilvl w:val="8"/>
        <w:numId w:val="1"/>
      </w:numPr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bsico">
    <w:name w:val="Título básico"/>
    <w:basedOn w:val="Normal"/>
    <w:rsid w:val="00B71895"/>
    <w:pPr>
      <w:tabs>
        <w:tab w:val="left" w:pos="360"/>
      </w:tabs>
      <w:spacing w:before="120" w:after="360"/>
    </w:pPr>
    <w:rPr>
      <w:b/>
    </w:rPr>
  </w:style>
  <w:style w:type="paragraph" w:customStyle="1" w:styleId="PaNivel1">
    <w:name w:val="Pa Nivel 1"/>
    <w:basedOn w:val="Textoindependiente"/>
    <w:rsid w:val="00B71895"/>
    <w:pPr>
      <w:ind w:left="567"/>
    </w:pPr>
  </w:style>
  <w:style w:type="paragraph" w:styleId="Textoindependiente">
    <w:name w:val="Body Text"/>
    <w:basedOn w:val="Normal"/>
    <w:rsid w:val="00B71895"/>
  </w:style>
  <w:style w:type="paragraph" w:customStyle="1" w:styleId="PaNivel2">
    <w:name w:val="Pa Nivel 2"/>
    <w:basedOn w:val="Textoindependiente"/>
    <w:rsid w:val="00B71895"/>
    <w:pPr>
      <w:ind w:left="1134"/>
    </w:pPr>
  </w:style>
  <w:style w:type="paragraph" w:customStyle="1" w:styleId="PaNivel3">
    <w:name w:val="Pa Nivel 3"/>
    <w:basedOn w:val="Textoindependiente"/>
    <w:rsid w:val="00B71895"/>
    <w:pPr>
      <w:ind w:left="1134"/>
    </w:pPr>
  </w:style>
  <w:style w:type="paragraph" w:customStyle="1" w:styleId="PaNivel4">
    <w:name w:val="Pa Nivel 4"/>
    <w:basedOn w:val="Textoindependiente"/>
    <w:rsid w:val="00B71895"/>
    <w:pPr>
      <w:ind w:left="2268" w:right="442"/>
    </w:pPr>
  </w:style>
  <w:style w:type="paragraph" w:styleId="TDC2">
    <w:name w:val="toc 2"/>
    <w:basedOn w:val="Normal"/>
    <w:next w:val="Normal"/>
    <w:semiHidden/>
    <w:rsid w:val="00B71895"/>
    <w:pPr>
      <w:tabs>
        <w:tab w:val="left" w:pos="1994"/>
        <w:tab w:val="right" w:pos="10184"/>
      </w:tabs>
      <w:spacing w:before="120" w:after="0"/>
      <w:ind w:left="1440"/>
      <w:jc w:val="left"/>
    </w:pPr>
  </w:style>
  <w:style w:type="paragraph" w:styleId="TDC1">
    <w:name w:val="toc 1"/>
    <w:basedOn w:val="Normal"/>
    <w:next w:val="Normal"/>
    <w:semiHidden/>
    <w:rsid w:val="00B71895"/>
    <w:pPr>
      <w:tabs>
        <w:tab w:val="left" w:pos="1274"/>
        <w:tab w:val="right" w:pos="10184"/>
      </w:tabs>
      <w:spacing w:before="120" w:after="0"/>
      <w:jc w:val="left"/>
    </w:pPr>
  </w:style>
  <w:style w:type="paragraph" w:styleId="Piedepgina">
    <w:name w:val="footer"/>
    <w:aliases w:val="pie de página"/>
    <w:basedOn w:val="Encabezadobsico"/>
    <w:link w:val="PiedepginaCar"/>
    <w:rsid w:val="00B71895"/>
    <w:pPr>
      <w:tabs>
        <w:tab w:val="right" w:pos="8504"/>
      </w:tabs>
      <w:jc w:val="left"/>
    </w:pPr>
  </w:style>
  <w:style w:type="paragraph" w:customStyle="1" w:styleId="Encabezadobsico">
    <w:name w:val="Encabezado básico"/>
    <w:basedOn w:val="Normal"/>
    <w:rsid w:val="00B71895"/>
  </w:style>
  <w:style w:type="paragraph" w:styleId="Encabezado">
    <w:name w:val="header"/>
    <w:aliases w:val="encabezado"/>
    <w:basedOn w:val="Encabezadobsico"/>
    <w:link w:val="EncabezadoCar"/>
    <w:uiPriority w:val="99"/>
    <w:rsid w:val="00B71895"/>
    <w:pPr>
      <w:pBdr>
        <w:top w:val="single" w:sz="12" w:space="1" w:color="auto"/>
        <w:bottom w:val="single" w:sz="12" w:space="1" w:color="auto"/>
      </w:pBdr>
      <w:tabs>
        <w:tab w:val="right" w:pos="9900"/>
      </w:tabs>
      <w:ind w:right="45"/>
    </w:pPr>
    <w:rPr>
      <w:b/>
      <w:sz w:val="28"/>
    </w:rPr>
  </w:style>
  <w:style w:type="character" w:styleId="Refdenotaalpie">
    <w:name w:val="footnote reference"/>
    <w:basedOn w:val="Fuentedeprrafopredeter"/>
    <w:semiHidden/>
    <w:rsid w:val="00B71895"/>
    <w:rPr>
      <w:position w:val="6"/>
      <w:sz w:val="16"/>
    </w:rPr>
  </w:style>
  <w:style w:type="paragraph" w:styleId="Textonotapie">
    <w:name w:val="footnote text"/>
    <w:basedOn w:val="Normal"/>
    <w:semiHidden/>
    <w:rsid w:val="00B71895"/>
  </w:style>
  <w:style w:type="paragraph" w:customStyle="1" w:styleId="Figura">
    <w:name w:val="Figura"/>
    <w:basedOn w:val="Normal"/>
    <w:rsid w:val="00B71895"/>
    <w:pPr>
      <w:spacing w:before="240" w:after="360"/>
      <w:jc w:val="center"/>
    </w:pPr>
  </w:style>
  <w:style w:type="paragraph" w:styleId="Lista">
    <w:name w:val="List"/>
    <w:basedOn w:val="Textoindependiente"/>
    <w:rsid w:val="00B71895"/>
    <w:pPr>
      <w:spacing w:after="60"/>
    </w:pPr>
  </w:style>
  <w:style w:type="paragraph" w:customStyle="1" w:styleId="DatosTabla">
    <w:name w:val="DatosTabla"/>
    <w:basedOn w:val="Normal"/>
    <w:rsid w:val="00B71895"/>
    <w:pPr>
      <w:keepLines/>
      <w:spacing w:before="60" w:after="60"/>
    </w:pPr>
    <w:rPr>
      <w:sz w:val="16"/>
    </w:rPr>
  </w:style>
  <w:style w:type="paragraph" w:styleId="Listaconvietas">
    <w:name w:val="List Bullet"/>
    <w:basedOn w:val="Lista"/>
    <w:rsid w:val="00B71895"/>
    <w:pPr>
      <w:ind w:left="284" w:hanging="284"/>
    </w:pPr>
  </w:style>
  <w:style w:type="paragraph" w:styleId="TDC3">
    <w:name w:val="toc 3"/>
    <w:basedOn w:val="Normal"/>
    <w:next w:val="Normal"/>
    <w:semiHidden/>
    <w:rsid w:val="00B71895"/>
    <w:pPr>
      <w:tabs>
        <w:tab w:val="right" w:pos="10184"/>
      </w:tabs>
      <w:spacing w:after="0"/>
      <w:ind w:left="2160"/>
      <w:jc w:val="left"/>
    </w:pPr>
  </w:style>
  <w:style w:type="paragraph" w:styleId="TDC4">
    <w:name w:val="toc 4"/>
    <w:basedOn w:val="Normal"/>
    <w:next w:val="Normal"/>
    <w:semiHidden/>
    <w:rsid w:val="00B71895"/>
    <w:pPr>
      <w:tabs>
        <w:tab w:val="right" w:pos="10184"/>
      </w:tabs>
      <w:spacing w:after="0"/>
      <w:ind w:left="600"/>
      <w:jc w:val="left"/>
    </w:pPr>
  </w:style>
  <w:style w:type="paragraph" w:styleId="TDC5">
    <w:name w:val="toc 5"/>
    <w:basedOn w:val="Normal"/>
    <w:next w:val="Normal"/>
    <w:semiHidden/>
    <w:rsid w:val="00B71895"/>
    <w:pPr>
      <w:tabs>
        <w:tab w:val="right" w:pos="10184"/>
      </w:tabs>
      <w:spacing w:after="0"/>
      <w:ind w:left="800"/>
      <w:jc w:val="left"/>
    </w:pPr>
  </w:style>
  <w:style w:type="paragraph" w:styleId="TDC6">
    <w:name w:val="toc 6"/>
    <w:basedOn w:val="Normal"/>
    <w:next w:val="Normal"/>
    <w:semiHidden/>
    <w:rsid w:val="00B71895"/>
    <w:pPr>
      <w:tabs>
        <w:tab w:val="right" w:pos="10184"/>
      </w:tabs>
      <w:spacing w:after="0"/>
      <w:ind w:left="1000"/>
      <w:jc w:val="left"/>
    </w:pPr>
  </w:style>
  <w:style w:type="paragraph" w:styleId="TDC7">
    <w:name w:val="toc 7"/>
    <w:basedOn w:val="Normal"/>
    <w:next w:val="Normal"/>
    <w:semiHidden/>
    <w:rsid w:val="00B71895"/>
    <w:pPr>
      <w:tabs>
        <w:tab w:val="right" w:pos="10184"/>
      </w:tabs>
      <w:spacing w:after="0"/>
      <w:ind w:left="1200"/>
      <w:jc w:val="left"/>
    </w:pPr>
  </w:style>
  <w:style w:type="paragraph" w:styleId="TDC8">
    <w:name w:val="toc 8"/>
    <w:basedOn w:val="Normal"/>
    <w:next w:val="Normal"/>
    <w:semiHidden/>
    <w:rsid w:val="00B71895"/>
    <w:pPr>
      <w:tabs>
        <w:tab w:val="right" w:pos="10184"/>
      </w:tabs>
      <w:spacing w:after="0"/>
      <w:ind w:left="1400"/>
      <w:jc w:val="left"/>
    </w:pPr>
  </w:style>
  <w:style w:type="paragraph" w:styleId="TDC9">
    <w:name w:val="toc 9"/>
    <w:basedOn w:val="Normal"/>
    <w:next w:val="Normal"/>
    <w:semiHidden/>
    <w:rsid w:val="00B71895"/>
    <w:pPr>
      <w:tabs>
        <w:tab w:val="right" w:pos="10184"/>
      </w:tabs>
      <w:spacing w:after="0"/>
      <w:ind w:left="1600"/>
      <w:jc w:val="left"/>
    </w:pPr>
  </w:style>
  <w:style w:type="paragraph" w:customStyle="1" w:styleId="BajoTabla">
    <w:name w:val="Bajo Tabla"/>
    <w:basedOn w:val="Normal"/>
    <w:rsid w:val="00B71895"/>
    <w:pPr>
      <w:tabs>
        <w:tab w:val="left" w:pos="-720"/>
        <w:tab w:val="left" w:pos="540"/>
        <w:tab w:val="left" w:pos="1440"/>
        <w:tab w:val="left" w:pos="1800"/>
        <w:tab w:val="left" w:pos="5040"/>
        <w:tab w:val="left" w:pos="5940"/>
        <w:tab w:val="left" w:pos="6300"/>
      </w:tabs>
    </w:pPr>
    <w:rPr>
      <w:spacing w:val="-3"/>
    </w:rPr>
  </w:style>
  <w:style w:type="paragraph" w:customStyle="1" w:styleId="LcVnivel2">
    <w:name w:val="LcV nivel 2"/>
    <w:basedOn w:val="Listaconvietas"/>
    <w:rsid w:val="00B71895"/>
    <w:pPr>
      <w:ind w:left="1418"/>
    </w:pPr>
  </w:style>
  <w:style w:type="paragraph" w:customStyle="1" w:styleId="LcVnivel3">
    <w:name w:val="LcV nivel 3"/>
    <w:basedOn w:val="Listaconvietas"/>
    <w:rsid w:val="00B71895"/>
    <w:pPr>
      <w:ind w:left="1985" w:hanging="283"/>
    </w:pPr>
  </w:style>
  <w:style w:type="paragraph" w:customStyle="1" w:styleId="TituloDocumento">
    <w:name w:val="Titulo Documento"/>
    <w:basedOn w:val="Ttulobsico"/>
    <w:rsid w:val="00B71895"/>
    <w:pPr>
      <w:tabs>
        <w:tab w:val="clear" w:pos="360"/>
      </w:tabs>
      <w:jc w:val="center"/>
    </w:pPr>
    <w:rPr>
      <w:caps/>
      <w:sz w:val="28"/>
    </w:rPr>
  </w:style>
  <w:style w:type="paragraph" w:customStyle="1" w:styleId="CdigoDocumento">
    <w:name w:val="Código Documento"/>
    <w:basedOn w:val="Ttulobsico"/>
    <w:rsid w:val="00B71895"/>
    <w:pPr>
      <w:tabs>
        <w:tab w:val="clear" w:pos="360"/>
      </w:tabs>
      <w:jc w:val="center"/>
    </w:pPr>
    <w:rPr>
      <w:caps/>
    </w:rPr>
  </w:style>
  <w:style w:type="paragraph" w:customStyle="1" w:styleId="LcNnivel1">
    <w:name w:val="LcN nivel 1"/>
    <w:basedOn w:val="Listaconnmeros"/>
    <w:rsid w:val="00B71895"/>
    <w:pPr>
      <w:ind w:left="851" w:hanging="284"/>
    </w:pPr>
  </w:style>
  <w:style w:type="paragraph" w:styleId="Listaconnmeros">
    <w:name w:val="List Number"/>
    <w:basedOn w:val="Lista"/>
    <w:rsid w:val="00B71895"/>
    <w:pPr>
      <w:ind w:left="283" w:hanging="283"/>
    </w:pPr>
  </w:style>
  <w:style w:type="paragraph" w:customStyle="1" w:styleId="LcNnivel2">
    <w:name w:val="LcN nivel 2"/>
    <w:basedOn w:val="LcNnivel1"/>
    <w:rsid w:val="00B71895"/>
    <w:pPr>
      <w:ind w:left="1418"/>
    </w:pPr>
  </w:style>
  <w:style w:type="paragraph" w:customStyle="1" w:styleId="LcNnivel3">
    <w:name w:val="LcN nivel 3"/>
    <w:basedOn w:val="Listaconnmeros"/>
    <w:rsid w:val="00B71895"/>
    <w:pPr>
      <w:ind w:left="1985" w:hanging="284"/>
    </w:pPr>
  </w:style>
  <w:style w:type="paragraph" w:customStyle="1" w:styleId="LcVnivel4">
    <w:name w:val="LcV nivel 4"/>
    <w:basedOn w:val="Listaconvietas"/>
    <w:rsid w:val="00B71895"/>
    <w:pPr>
      <w:ind w:left="2552" w:right="441"/>
    </w:pPr>
  </w:style>
  <w:style w:type="paragraph" w:customStyle="1" w:styleId="LcVnivel5">
    <w:name w:val="LcV nivel 5"/>
    <w:basedOn w:val="Listaconvietas"/>
    <w:rsid w:val="00B71895"/>
    <w:pPr>
      <w:ind w:left="3119" w:hanging="283"/>
    </w:pPr>
  </w:style>
  <w:style w:type="paragraph" w:customStyle="1" w:styleId="LcNnivel4">
    <w:name w:val="LcN nivel 4"/>
    <w:basedOn w:val="Listaconnmeros"/>
    <w:rsid w:val="00B71895"/>
    <w:pPr>
      <w:ind w:left="2552" w:hanging="284"/>
    </w:pPr>
  </w:style>
  <w:style w:type="paragraph" w:customStyle="1" w:styleId="LcNnivel5">
    <w:name w:val="LcN nivel 5"/>
    <w:basedOn w:val="Listaconnmeros"/>
    <w:rsid w:val="00B71895"/>
    <w:pPr>
      <w:ind w:left="3119" w:hanging="284"/>
    </w:pPr>
  </w:style>
  <w:style w:type="paragraph" w:customStyle="1" w:styleId="BajotablaPrimer">
    <w:name w:val="Bajo tabla Primer"/>
    <w:basedOn w:val="BajoTabla"/>
    <w:next w:val="BajoTabla"/>
    <w:rsid w:val="00B71895"/>
    <w:pPr>
      <w:spacing w:before="240"/>
    </w:pPr>
  </w:style>
  <w:style w:type="paragraph" w:customStyle="1" w:styleId="Panivel5">
    <w:name w:val="Pa nivel 5"/>
    <w:basedOn w:val="Textoindependiente"/>
    <w:rsid w:val="00B71895"/>
    <w:pPr>
      <w:tabs>
        <w:tab w:val="left" w:pos="360"/>
      </w:tabs>
      <w:spacing w:after="360"/>
      <w:ind w:left="2268"/>
    </w:pPr>
    <w:rPr>
      <w:b/>
    </w:rPr>
  </w:style>
  <w:style w:type="paragraph" w:customStyle="1" w:styleId="TtuloProyecto">
    <w:name w:val="Título Proyecto"/>
    <w:basedOn w:val="Ttulobsico"/>
    <w:rsid w:val="00B71895"/>
    <w:pPr>
      <w:tabs>
        <w:tab w:val="clear" w:pos="360"/>
      </w:tabs>
      <w:jc w:val="center"/>
    </w:pPr>
    <w:rPr>
      <w:caps/>
      <w:sz w:val="36"/>
    </w:rPr>
  </w:style>
  <w:style w:type="paragraph" w:customStyle="1" w:styleId="NombreProyecto">
    <w:name w:val="Nombre Proyecto"/>
    <w:basedOn w:val="Ttulobsico"/>
    <w:rsid w:val="00B71895"/>
    <w:pPr>
      <w:tabs>
        <w:tab w:val="clear" w:pos="360"/>
      </w:tabs>
      <w:jc w:val="center"/>
    </w:pPr>
    <w:rPr>
      <w:caps/>
      <w:sz w:val="28"/>
    </w:rPr>
  </w:style>
  <w:style w:type="paragraph" w:customStyle="1" w:styleId="FechaDocumento">
    <w:name w:val="Fecha Documento"/>
    <w:basedOn w:val="Ttulobsico"/>
    <w:rsid w:val="00B71895"/>
    <w:pPr>
      <w:tabs>
        <w:tab w:val="clear" w:pos="360"/>
      </w:tabs>
      <w:jc w:val="center"/>
    </w:pPr>
    <w:rPr>
      <w:sz w:val="24"/>
    </w:rPr>
  </w:style>
  <w:style w:type="paragraph" w:customStyle="1" w:styleId="TtuloIndice">
    <w:name w:val="Título Indice"/>
    <w:basedOn w:val="Ttulobsico"/>
    <w:rsid w:val="00B71895"/>
    <w:rPr>
      <w:sz w:val="28"/>
    </w:rPr>
  </w:style>
  <w:style w:type="paragraph" w:customStyle="1" w:styleId="PieTtulo">
    <w:name w:val="Pie Título"/>
    <w:basedOn w:val="Piedepgina"/>
    <w:rsid w:val="00B71895"/>
    <w:pPr>
      <w:tabs>
        <w:tab w:val="left" w:pos="214"/>
      </w:tabs>
      <w:spacing w:before="120"/>
    </w:pPr>
    <w:rPr>
      <w:b/>
      <w:caps/>
    </w:rPr>
  </w:style>
  <w:style w:type="paragraph" w:customStyle="1" w:styleId="PieCdigo">
    <w:name w:val="Pie Código"/>
    <w:basedOn w:val="Piedepgina"/>
    <w:rsid w:val="00B71895"/>
    <w:pPr>
      <w:tabs>
        <w:tab w:val="left" w:pos="1080"/>
      </w:tabs>
      <w:spacing w:before="120"/>
      <w:ind w:left="20" w:hanging="20"/>
    </w:pPr>
    <w:rPr>
      <w:b/>
      <w:caps/>
    </w:rPr>
  </w:style>
  <w:style w:type="paragraph" w:customStyle="1" w:styleId="PieFecha">
    <w:name w:val="Pie Fecha"/>
    <w:basedOn w:val="Piedepgina"/>
    <w:rsid w:val="00B71895"/>
    <w:pPr>
      <w:spacing w:before="60" w:after="60"/>
      <w:jc w:val="center"/>
    </w:pPr>
    <w:rPr>
      <w:sz w:val="16"/>
    </w:rPr>
  </w:style>
  <w:style w:type="paragraph" w:customStyle="1" w:styleId="PieAprob">
    <w:name w:val="Pie Aprobó"/>
    <w:basedOn w:val="Piedepgina"/>
    <w:rsid w:val="00B71895"/>
    <w:pPr>
      <w:tabs>
        <w:tab w:val="left" w:pos="213"/>
      </w:tabs>
      <w:spacing w:before="60" w:after="60"/>
      <w:ind w:left="23"/>
    </w:pPr>
    <w:rPr>
      <w:sz w:val="16"/>
    </w:rPr>
  </w:style>
  <w:style w:type="paragraph" w:customStyle="1" w:styleId="PiePginas">
    <w:name w:val="Pie Páginas"/>
    <w:basedOn w:val="Piedepgina"/>
    <w:rsid w:val="00B71895"/>
    <w:pPr>
      <w:spacing w:before="60" w:after="60"/>
      <w:jc w:val="center"/>
    </w:pPr>
    <w:rPr>
      <w:sz w:val="16"/>
    </w:rPr>
  </w:style>
  <w:style w:type="paragraph" w:customStyle="1" w:styleId="PieNota">
    <w:name w:val="Pie Nota"/>
    <w:basedOn w:val="Piedepgina"/>
    <w:rsid w:val="00B71895"/>
    <w:pPr>
      <w:spacing w:before="60" w:after="60"/>
      <w:jc w:val="center"/>
    </w:pPr>
    <w:rPr>
      <w:sz w:val="16"/>
    </w:rPr>
  </w:style>
  <w:style w:type="paragraph" w:customStyle="1" w:styleId="LcVnivel1">
    <w:name w:val="LcV nivel 1"/>
    <w:basedOn w:val="Listaconvietas"/>
    <w:rsid w:val="00B71895"/>
    <w:pPr>
      <w:ind w:left="851"/>
    </w:pPr>
  </w:style>
  <w:style w:type="paragraph" w:customStyle="1" w:styleId="DTTtulo">
    <w:name w:val="DT Título"/>
    <w:basedOn w:val="DatosTabla"/>
    <w:rsid w:val="00B71895"/>
    <w:pPr>
      <w:jc w:val="center"/>
    </w:pPr>
    <w:rPr>
      <w:b/>
      <w:caps/>
    </w:rPr>
  </w:style>
  <w:style w:type="paragraph" w:customStyle="1" w:styleId="DTContenido">
    <w:name w:val="DT Contenido"/>
    <w:basedOn w:val="DatosTabla"/>
    <w:rsid w:val="00B71895"/>
    <w:pPr>
      <w:jc w:val="center"/>
    </w:pPr>
  </w:style>
  <w:style w:type="paragraph" w:customStyle="1" w:styleId="ParrafoNivel1">
    <w:name w:val="Parrafo Nivel 1"/>
    <w:basedOn w:val="Normal"/>
    <w:rsid w:val="00B71895"/>
    <w:pPr>
      <w:ind w:left="426"/>
    </w:pPr>
  </w:style>
  <w:style w:type="paragraph" w:customStyle="1" w:styleId="TextoOculto">
    <w:name w:val="Texto Oculto"/>
    <w:basedOn w:val="Textoindependiente"/>
    <w:rsid w:val="00B71895"/>
    <w:rPr>
      <w:vanish/>
    </w:rPr>
  </w:style>
  <w:style w:type="paragraph" w:customStyle="1" w:styleId="BajoPie">
    <w:name w:val="BajoPie"/>
    <w:basedOn w:val="Piedepgina"/>
    <w:rsid w:val="00B71895"/>
    <w:rPr>
      <w:sz w:val="18"/>
    </w:rPr>
  </w:style>
  <w:style w:type="paragraph" w:customStyle="1" w:styleId="DatTabTap">
    <w:name w:val="DatTabTap"/>
    <w:basedOn w:val="Normal"/>
    <w:rsid w:val="00B71895"/>
    <w:pPr>
      <w:spacing w:before="120"/>
    </w:pPr>
    <w:rPr>
      <w:b/>
      <w:sz w:val="24"/>
    </w:rPr>
  </w:style>
  <w:style w:type="paragraph" w:customStyle="1" w:styleId="InpTabTap">
    <w:name w:val="InpTabTap"/>
    <w:basedOn w:val="DatTabTap"/>
    <w:next w:val="DatTabTap"/>
    <w:rsid w:val="00B71895"/>
    <w:rPr>
      <w:b w:val="0"/>
    </w:rPr>
  </w:style>
  <w:style w:type="paragraph" w:customStyle="1" w:styleId="LabelTabla">
    <w:name w:val="LabelTabla"/>
    <w:basedOn w:val="Normal"/>
    <w:rsid w:val="00B71895"/>
    <w:pPr>
      <w:keepLines/>
      <w:spacing w:before="60" w:after="0"/>
    </w:pPr>
    <w:rPr>
      <w:b/>
      <w:caps/>
      <w:sz w:val="16"/>
    </w:rPr>
  </w:style>
  <w:style w:type="paragraph" w:customStyle="1" w:styleId="InputTabla">
    <w:name w:val="InputTabla"/>
    <w:basedOn w:val="Normal"/>
    <w:rsid w:val="00B71895"/>
    <w:pPr>
      <w:keepLines/>
      <w:spacing w:before="60" w:after="0"/>
      <w:jc w:val="left"/>
    </w:pPr>
    <w:rPr>
      <w:sz w:val="16"/>
    </w:rPr>
  </w:style>
  <w:style w:type="paragraph" w:customStyle="1" w:styleId="DatoTablaCentrado">
    <w:name w:val="DatoTablaCentrado"/>
    <w:basedOn w:val="DatosTabla"/>
    <w:next w:val="DatosTabla"/>
    <w:rsid w:val="00B71895"/>
    <w:pPr>
      <w:jc w:val="center"/>
    </w:pPr>
  </w:style>
  <w:style w:type="paragraph" w:customStyle="1" w:styleId="EncabezadoPrimero">
    <w:name w:val="Encabezado Primero"/>
    <w:basedOn w:val="Encabezado"/>
    <w:rsid w:val="00B71895"/>
    <w:pPr>
      <w:pBdr>
        <w:top w:val="none" w:sz="0" w:space="0" w:color="auto"/>
        <w:bottom w:val="none" w:sz="0" w:space="0" w:color="auto"/>
      </w:pBdr>
    </w:pPr>
  </w:style>
  <w:style w:type="character" w:styleId="Nmerodepgina">
    <w:name w:val="page number"/>
    <w:basedOn w:val="Fuentedeprrafopredeter"/>
    <w:rsid w:val="00B71895"/>
    <w:rPr>
      <w:rFonts w:ascii="Arial" w:hAnsi="Arial"/>
      <w:sz w:val="18"/>
    </w:rPr>
  </w:style>
  <w:style w:type="paragraph" w:customStyle="1" w:styleId="Titulo1consaltodepginaanterior">
    <w:name w:val="Titulo 1 con salto de página anterior"/>
    <w:basedOn w:val="Ttulo1"/>
    <w:next w:val="PaNivel1"/>
    <w:rsid w:val="00B71895"/>
    <w:pPr>
      <w:pageBreakBefore/>
      <w:tabs>
        <w:tab w:val="clear" w:pos="567"/>
      </w:tabs>
      <w:outlineLvl w:val="9"/>
    </w:pPr>
  </w:style>
  <w:style w:type="paragraph" w:customStyle="1" w:styleId="TituloTabla">
    <w:name w:val="TituloTabla"/>
    <w:basedOn w:val="NombreProyecto"/>
    <w:next w:val="DatosTabla"/>
    <w:rsid w:val="00B71895"/>
    <w:pPr>
      <w:spacing w:before="60" w:after="120"/>
    </w:pPr>
    <w:rPr>
      <w:sz w:val="18"/>
    </w:rPr>
  </w:style>
  <w:style w:type="character" w:styleId="Hipervnculo">
    <w:name w:val="Hyperlink"/>
    <w:basedOn w:val="Fuentedeprrafopredeter"/>
    <w:rsid w:val="00B71895"/>
    <w:rPr>
      <w:color w:val="0000FF"/>
      <w:u w:val="single"/>
    </w:rPr>
  </w:style>
  <w:style w:type="paragraph" w:styleId="Textoindependiente2">
    <w:name w:val="Body Text 2"/>
    <w:basedOn w:val="Normal"/>
    <w:rsid w:val="00B71895"/>
    <w:rPr>
      <w:rFonts w:ascii="Times New Roman" w:hAnsi="Times New Roman"/>
      <w:i/>
    </w:rPr>
  </w:style>
  <w:style w:type="character" w:styleId="Hipervnculovisitado">
    <w:name w:val="FollowedHyperlink"/>
    <w:basedOn w:val="Fuentedeprrafopredeter"/>
    <w:rsid w:val="00B71895"/>
    <w:rPr>
      <w:color w:val="800080"/>
      <w:u w:val="single"/>
    </w:rPr>
  </w:style>
  <w:style w:type="character" w:customStyle="1" w:styleId="TtulobsicoCar">
    <w:name w:val="Título básico Car"/>
    <w:basedOn w:val="Fuentedeprrafopredeter"/>
    <w:rsid w:val="00B71895"/>
    <w:rPr>
      <w:rFonts w:ascii="Arial" w:hAnsi="Arial"/>
      <w:b/>
      <w:sz w:val="18"/>
      <w:lang w:val="es-ES" w:eastAsia="es-ES" w:bidi="ar-SA"/>
    </w:rPr>
  </w:style>
  <w:style w:type="character" w:customStyle="1" w:styleId="CharChar">
    <w:name w:val="Char Char"/>
    <w:basedOn w:val="TtulobsicoCar"/>
    <w:rsid w:val="00B71895"/>
    <w:rPr>
      <w:rFonts w:ascii="Arial" w:hAnsi="Arial"/>
      <w:b/>
      <w:sz w:val="28"/>
      <w:lang w:val="es-ES" w:eastAsia="es-ES" w:bidi="ar-SA"/>
    </w:rPr>
  </w:style>
  <w:style w:type="paragraph" w:customStyle="1" w:styleId="asapdefault">
    <w:name w:val="asapdefault"/>
    <w:basedOn w:val="Normal"/>
    <w:rsid w:val="00B7189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asapdefault2">
    <w:name w:val="asapdefault2"/>
    <w:basedOn w:val="asapdefault"/>
    <w:rsid w:val="00B71895"/>
    <w:pPr>
      <w:spacing w:before="0" w:beforeAutospacing="0" w:after="0" w:afterAutospacing="0"/>
      <w:ind w:left="864"/>
    </w:pPr>
  </w:style>
  <w:style w:type="paragraph" w:styleId="Textodeglobo">
    <w:name w:val="Balloon Text"/>
    <w:basedOn w:val="Normal"/>
    <w:semiHidden/>
    <w:rsid w:val="00B71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B718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rsid w:val="00B718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sz w:val="24"/>
      <w:szCs w:val="24"/>
    </w:rPr>
  </w:style>
  <w:style w:type="paragraph" w:customStyle="1" w:styleId="xl25">
    <w:name w:val="xl25"/>
    <w:basedOn w:val="Normal"/>
    <w:rsid w:val="00B718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B718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 w:cs="Arial"/>
      <w:b/>
      <w:bCs/>
      <w:sz w:val="24"/>
      <w:szCs w:val="24"/>
    </w:rPr>
  </w:style>
  <w:style w:type="paragraph" w:customStyle="1" w:styleId="xl27">
    <w:name w:val="xl27"/>
    <w:basedOn w:val="Normal"/>
    <w:rsid w:val="00B71895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B71895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b/>
      <w:bCs/>
      <w:sz w:val="16"/>
      <w:szCs w:val="16"/>
    </w:rPr>
  </w:style>
  <w:style w:type="paragraph" w:customStyle="1" w:styleId="xl29">
    <w:name w:val="xl29"/>
    <w:basedOn w:val="Normal"/>
    <w:rsid w:val="00B71895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B71895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B71895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B71895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B7189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B71895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B7189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B71895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B7189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B71895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B71895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B71895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B7189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eastAsia="Arial Unicode MS" w:cs="Arial"/>
      <w:b/>
      <w:bCs/>
      <w:sz w:val="16"/>
      <w:szCs w:val="16"/>
    </w:rPr>
  </w:style>
  <w:style w:type="paragraph" w:customStyle="1" w:styleId="xl42">
    <w:name w:val="xl42"/>
    <w:basedOn w:val="Normal"/>
    <w:rsid w:val="00B71895"/>
    <w:pPr>
      <w:pBdr>
        <w:top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eastAsia="Arial Unicode MS" w:cs="Arial"/>
      <w:b/>
      <w:bCs/>
      <w:sz w:val="16"/>
      <w:szCs w:val="16"/>
    </w:rPr>
  </w:style>
  <w:style w:type="paragraph" w:customStyle="1" w:styleId="xl43">
    <w:name w:val="xl43"/>
    <w:basedOn w:val="Normal"/>
    <w:rsid w:val="00B7189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B71895"/>
    <w:pPr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eastAsia="Arial Unicode MS" w:cs="Arial"/>
      <w:sz w:val="16"/>
      <w:szCs w:val="16"/>
    </w:rPr>
  </w:style>
  <w:style w:type="paragraph" w:customStyle="1" w:styleId="Textodeglobo1">
    <w:name w:val="Texto de globo1"/>
    <w:basedOn w:val="Normal"/>
    <w:semiHidden/>
    <w:rsid w:val="00B7189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B71895"/>
    <w:rPr>
      <w:sz w:val="16"/>
      <w:szCs w:val="16"/>
    </w:rPr>
  </w:style>
  <w:style w:type="paragraph" w:styleId="Textocomentario">
    <w:name w:val="annotation text"/>
    <w:basedOn w:val="Normal"/>
    <w:semiHidden/>
    <w:rsid w:val="00B71895"/>
  </w:style>
  <w:style w:type="table" w:styleId="Tablaconcuadrcula">
    <w:name w:val="Table Grid"/>
    <w:basedOn w:val="Tablanormal"/>
    <w:rsid w:val="00036FD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31441B"/>
    <w:pPr>
      <w:shd w:val="clear" w:color="auto" w:fill="000080"/>
    </w:pPr>
    <w:rPr>
      <w:rFonts w:ascii="Tahoma" w:hAnsi="Tahoma" w:cs="Tahoma"/>
    </w:rPr>
  </w:style>
  <w:style w:type="character" w:styleId="nfasis">
    <w:name w:val="Emphasis"/>
    <w:basedOn w:val="Fuentedeprrafopredeter"/>
    <w:qFormat/>
    <w:rsid w:val="00B006C5"/>
    <w:rPr>
      <w:i/>
      <w:iCs/>
    </w:rPr>
  </w:style>
  <w:style w:type="character" w:customStyle="1" w:styleId="Object">
    <w:name w:val="Object"/>
    <w:basedOn w:val="Fuentedeprrafopredeter"/>
    <w:rsid w:val="005530BB"/>
    <w:rPr>
      <w:rFonts w:ascii="Arial" w:hAnsi="Arial"/>
      <w:i/>
      <w:sz w:val="20"/>
    </w:rPr>
  </w:style>
  <w:style w:type="paragraph" w:customStyle="1" w:styleId="TableText">
    <w:name w:val="Table Text"/>
    <w:basedOn w:val="Normal"/>
    <w:rsid w:val="005530BB"/>
    <w:pPr>
      <w:spacing w:before="60" w:after="60"/>
      <w:jc w:val="left"/>
    </w:pPr>
    <w:rPr>
      <w:lang w:val="de-DE" w:eastAsia="en-US"/>
    </w:rPr>
  </w:style>
  <w:style w:type="character" w:customStyle="1" w:styleId="UserInput">
    <w:name w:val="User Input"/>
    <w:basedOn w:val="Fuentedeprrafopredeter"/>
    <w:rsid w:val="005530BB"/>
    <w:rPr>
      <w:rFonts w:ascii="Courier New" w:hAnsi="Courier New"/>
      <w:b/>
      <w:sz w:val="20"/>
    </w:rPr>
  </w:style>
  <w:style w:type="character" w:customStyle="1" w:styleId="C01TextStepNumber">
    <w:name w:val="C01_Text_Step_Number"/>
    <w:rsid w:val="005530BB"/>
    <w:rPr>
      <w:rFonts w:ascii="Arial" w:hAnsi="Arial"/>
      <w:b/>
      <w:sz w:val="22"/>
    </w:rPr>
  </w:style>
  <w:style w:type="character" w:customStyle="1" w:styleId="C100TextMenuPath">
    <w:name w:val="C100_Text_Menu_Path"/>
    <w:rsid w:val="005530BB"/>
    <w:rPr>
      <w:b/>
    </w:rPr>
  </w:style>
  <w:style w:type="paragraph" w:customStyle="1" w:styleId="P100BlankLine">
    <w:name w:val="P100_Blank_Line"/>
    <w:basedOn w:val="Normal"/>
    <w:rsid w:val="005530BB"/>
    <w:pPr>
      <w:spacing w:after="0"/>
      <w:jc w:val="left"/>
    </w:pPr>
    <w:rPr>
      <w:rFonts w:eastAsia="Arial Unicode MS" w:cs="Arial"/>
      <w:lang w:val="en-US" w:eastAsia="en-US"/>
    </w:rPr>
  </w:style>
  <w:style w:type="paragraph" w:customStyle="1" w:styleId="P101Step">
    <w:name w:val="P101_Step"/>
    <w:basedOn w:val="Textoindependiente"/>
    <w:rsid w:val="005530BB"/>
    <w:pPr>
      <w:spacing w:before="180" w:after="180"/>
      <w:ind w:left="576" w:hanging="576"/>
      <w:jc w:val="left"/>
    </w:pPr>
    <w:rPr>
      <w:rFonts w:eastAsia="Arial Unicode MS" w:cs="Arial"/>
      <w:lang w:val="en-US" w:eastAsia="en-US"/>
    </w:rPr>
  </w:style>
  <w:style w:type="paragraph" w:customStyle="1" w:styleId="P102H2Screen">
    <w:name w:val="P102_H2_Screen"/>
    <w:basedOn w:val="Normal"/>
    <w:rsid w:val="005530BB"/>
    <w:pPr>
      <w:keepNext/>
      <w:pageBreakBefore/>
      <w:spacing w:after="40"/>
      <w:jc w:val="left"/>
      <w:outlineLvl w:val="1"/>
    </w:pPr>
    <w:rPr>
      <w:rFonts w:eastAsia="Arial Unicode MS" w:cs="Arial"/>
      <w:b/>
      <w:sz w:val="22"/>
      <w:lang w:val="en-US" w:eastAsia="en-US"/>
    </w:rPr>
  </w:style>
  <w:style w:type="paragraph" w:customStyle="1" w:styleId="P101StepScreenInfo">
    <w:name w:val="P101_Step_ScreenInfo"/>
    <w:basedOn w:val="P101Step"/>
    <w:rsid w:val="005530BB"/>
    <w:pPr>
      <w:spacing w:before="0"/>
    </w:pPr>
    <w:rPr>
      <w:sz w:val="16"/>
    </w:rPr>
  </w:style>
  <w:style w:type="paragraph" w:customStyle="1" w:styleId="P102GraphicScreen">
    <w:name w:val="P102_Graphic_Screen"/>
    <w:basedOn w:val="Normal"/>
    <w:rsid w:val="005530BB"/>
    <w:pPr>
      <w:spacing w:after="240"/>
      <w:jc w:val="left"/>
    </w:pPr>
    <w:rPr>
      <w:rFonts w:eastAsia="Arial Unicode MS" w:cs="Arial"/>
      <w:lang w:val="en-US" w:eastAsia="en-US"/>
    </w:rPr>
  </w:style>
  <w:style w:type="character" w:customStyle="1" w:styleId="object0">
    <w:name w:val="object"/>
    <w:basedOn w:val="Fuentedeprrafopredeter"/>
    <w:rsid w:val="00064D79"/>
    <w:rPr>
      <w:i/>
      <w:iCs/>
    </w:rPr>
  </w:style>
  <w:style w:type="paragraph" w:styleId="Continuarlista">
    <w:name w:val="List Continue"/>
    <w:basedOn w:val="Normal"/>
    <w:rsid w:val="00064D79"/>
    <w:pPr>
      <w:ind w:left="283"/>
    </w:pPr>
  </w:style>
  <w:style w:type="paragraph" w:customStyle="1" w:styleId="P101StepNote">
    <w:name w:val="P101_Step_Note"/>
    <w:basedOn w:val="P101Step"/>
    <w:rsid w:val="00064D79"/>
    <w:pPr>
      <w:ind w:left="1296" w:hanging="720"/>
    </w:pPr>
  </w:style>
  <w:style w:type="character" w:styleId="Textoennegrita">
    <w:name w:val="Strong"/>
    <w:basedOn w:val="Fuentedeprrafopredeter"/>
    <w:qFormat/>
    <w:rsid w:val="003A62CB"/>
    <w:rPr>
      <w:b/>
      <w:bCs/>
    </w:rPr>
  </w:style>
  <w:style w:type="paragraph" w:styleId="Sangradetextonormal">
    <w:name w:val="Body Text Indent"/>
    <w:basedOn w:val="Normal"/>
    <w:link w:val="SangradetextonormalCar"/>
    <w:rsid w:val="006F0475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6F0475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6F0475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1C093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vistosa3">
    <w:name w:val="Table Colorful 3"/>
    <w:basedOn w:val="Tablanormal"/>
    <w:rsid w:val="00B835DA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B835DA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medio2-nfasis6">
    <w:name w:val="Medium Shading 2 Accent 6"/>
    <w:basedOn w:val="Tablanormal"/>
    <w:uiPriority w:val="64"/>
    <w:rsid w:val="00B835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B835D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aliases w:val="pie de página Car"/>
    <w:basedOn w:val="Fuentedeprrafopredeter"/>
    <w:link w:val="Piedepgina"/>
    <w:rsid w:val="00726770"/>
    <w:rPr>
      <w:rFonts w:ascii="Arial" w:hAnsi="Arial"/>
    </w:rPr>
  </w:style>
  <w:style w:type="paragraph" w:styleId="Sinespaciado">
    <w:name w:val="No Spacing"/>
    <w:link w:val="SinespaciadoCar"/>
    <w:uiPriority w:val="1"/>
    <w:qFormat/>
    <w:rsid w:val="0072677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677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726770"/>
    <w:rPr>
      <w:rFonts w:ascii="Arial" w:hAnsi="Arial"/>
      <w:b/>
      <w:sz w:val="28"/>
    </w:rPr>
  </w:style>
  <w:style w:type="table" w:customStyle="1" w:styleId="Tabladecuadrcula5oscura-nfasis11">
    <w:name w:val="Tabla de cuadrícula 5 oscura - Énfasis 11"/>
    <w:basedOn w:val="Tablanormal"/>
    <w:uiPriority w:val="50"/>
    <w:rsid w:val="00604B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04BC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3801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8D62B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227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227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0D703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5oscura-nfasis12">
    <w:name w:val="Tabla de cuadrícula 5 oscura - Énfasis 12"/>
    <w:basedOn w:val="Tablanormal"/>
    <w:uiPriority w:val="50"/>
    <w:rsid w:val="000D70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93">
          <w:blockQuote w:val="1"/>
          <w:marLeft w:val="94"/>
          <w:marRight w:val="0"/>
          <w:marTop w:val="100"/>
          <w:marBottom w:val="100"/>
          <w:divBdr>
            <w:top w:val="none" w:sz="0" w:space="0" w:color="auto"/>
            <w:left w:val="single" w:sz="12" w:space="5" w:color="000000"/>
            <w:bottom w:val="none" w:sz="0" w:space="0" w:color="auto"/>
            <w:right w:val="none" w:sz="0" w:space="0" w:color="auto"/>
          </w:divBdr>
          <w:divsChild>
            <w:div w:id="548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9325">
          <w:blockQuote w:val="1"/>
          <w:marLeft w:val="94"/>
          <w:marRight w:val="0"/>
          <w:marTop w:val="100"/>
          <w:marBottom w:val="100"/>
          <w:divBdr>
            <w:top w:val="none" w:sz="0" w:space="0" w:color="auto"/>
            <w:left w:val="single" w:sz="12" w:space="5" w:color="000000"/>
            <w:bottom w:val="none" w:sz="0" w:space="0" w:color="auto"/>
            <w:right w:val="none" w:sz="0" w:space="0" w:color="auto"/>
          </w:divBdr>
          <w:divsChild>
            <w:div w:id="411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2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gillmorec\Mis%20documentos\FORMATO\ME01-BB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8006-DCB9-4983-83B0-FA699435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ME01-BBP</Template>
  <TotalTime>1</TotalTime>
  <Pages>6</Pages>
  <Words>75</Words>
  <Characters>463</Characters>
  <Application>Microsoft Office Word</Application>
  <DocSecurity>0</DocSecurity>
  <Lines>231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ACUMAR</vt:lpstr>
    </vt:vector>
  </TitlesOfParts>
  <Manager>Raquel Ferrero</Manager>
  <Company>SEA Consulting S.R.L.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ACUMAR</dc:title>
  <dc:subject>Documento Proceso               PRO-ACU-CAP-003-Baja del Personal</dc:subject>
  <dc:creator>UTN-FRC</dc:creator>
  <cp:lastModifiedBy>Ana Strub</cp:lastModifiedBy>
  <cp:revision>4</cp:revision>
  <cp:lastPrinted>2007-04-27T13:37:00Z</cp:lastPrinted>
  <dcterms:created xsi:type="dcterms:W3CDTF">2022-08-08T16:39:00Z</dcterms:created>
  <dcterms:modified xsi:type="dcterms:W3CDTF">2022-09-30T12:37:00Z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533987057</vt:i4>
  </property>
  <property fmtid="{D5CDD505-2E9C-101B-9397-08002B2CF9AE}" pid="3" name="_NewReviewCycle">
    <vt:lpwstr/>
  </property>
  <property fmtid="{D5CDD505-2E9C-101B-9397-08002B2CF9AE}" pid="4" name="_EmailSubject">
    <vt:lpwstr>Formato BBP</vt:lpwstr>
  </property>
  <property fmtid="{D5CDD505-2E9C-101B-9397-08002B2CF9AE}" pid="5" name="_AuthorEmail">
    <vt:lpwstr>eramirez@colaboradores.cl</vt:lpwstr>
  </property>
  <property fmtid="{D5CDD505-2E9C-101B-9397-08002B2CF9AE}" pid="6" name="_AuthorEmailDisplayName">
    <vt:lpwstr>Ramirez, Erick</vt:lpwstr>
  </property>
  <property fmtid="{D5CDD505-2E9C-101B-9397-08002B2CF9AE}" pid="7" name="_ReviewingToolsShownOnce">
    <vt:lpwstr/>
  </property>
  <property fmtid="{D5CDD505-2E9C-101B-9397-08002B2CF9AE}" pid="8" name="GrammarlyDocumentId">
    <vt:lpwstr>70214579b75f12164b5e87d4c1d8cf04daf0697e48423302a7593a40a68daa4c</vt:lpwstr>
  </property>
</Properties>
</file>